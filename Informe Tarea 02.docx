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023C8" w14:textId="49CC2A42" w:rsidR="00130D6E" w:rsidRPr="00D07B17" w:rsidRDefault="00441CBD" w:rsidP="004E43B2">
      <w:pPr>
        <w:pStyle w:val="TtuloInforme"/>
        <w:ind w:right="168"/>
        <w:rPr>
          <w:lang w:val="es-CL"/>
        </w:rPr>
      </w:pPr>
      <w:r>
        <w:rPr>
          <w:lang w:val="es-CL"/>
        </w:rPr>
        <w:t>Informe Tarea n° 2</w:t>
      </w:r>
    </w:p>
    <w:p w14:paraId="3249BB10" w14:textId="2518E717" w:rsidR="00130D6E" w:rsidRPr="00112D49" w:rsidRDefault="00441CBD" w:rsidP="00820E66">
      <w:pPr>
        <w:pStyle w:val="autores"/>
        <w:ind w:right="168"/>
        <w:rPr>
          <w:b w:val="0"/>
          <w:bCs/>
          <w:lang w:val="es-CL"/>
        </w:rPr>
      </w:pPr>
      <w:r>
        <w:rPr>
          <w:b w:val="0"/>
          <w:bCs/>
          <w:lang w:val="es-CL"/>
        </w:rPr>
        <w:t>Felipe Robles Naveas</w:t>
      </w:r>
      <w:r w:rsidR="001C1430" w:rsidRPr="00112D49">
        <w:rPr>
          <w:b w:val="0"/>
          <w:bCs/>
          <w:lang w:val="es-CL"/>
        </w:rPr>
        <w:t xml:space="preserve">, </w:t>
      </w:r>
      <w:hyperlink r:id="rId8" w:history="1">
        <w:r w:rsidRPr="006B2150">
          <w:rPr>
            <w:rStyle w:val="Hipervnculo"/>
            <w:lang w:val="es-ES"/>
          </w:rPr>
          <w:t>felipe.roblesn@alumnos.uv.cl</w:t>
        </w:r>
      </w:hyperlink>
    </w:p>
    <w:p w14:paraId="77D0000B" w14:textId="77777777" w:rsidR="00130D6E" w:rsidRDefault="00130D6E" w:rsidP="00976312">
      <w:pPr>
        <w:pStyle w:val="Ttulo1"/>
      </w:pPr>
      <w:r w:rsidRPr="007F2582">
        <w:t>Introduc</w:t>
      </w:r>
      <w:r w:rsidR="00B17B1E">
        <w:t>ció</w:t>
      </w:r>
      <w:r w:rsidRPr="007F2582">
        <w:t>n</w:t>
      </w:r>
    </w:p>
    <w:p w14:paraId="019EA348" w14:textId="2392805C" w:rsidR="00130D6E" w:rsidRPr="00D07B17" w:rsidRDefault="00B33AF8" w:rsidP="00976312">
      <w:r>
        <w:t xml:space="preserve">Para esta tarea, se me ha solicitado realizar un programa </w:t>
      </w:r>
      <w:r w:rsidR="00807005">
        <w:t xml:space="preserve">en lenguaje Python </w:t>
      </w:r>
      <w:r>
        <w:t>basad</w:t>
      </w:r>
      <w:r w:rsidR="00F72A49">
        <w:t>o</w:t>
      </w:r>
      <w:r>
        <w:t xml:space="preserve"> en línea de comandos para consultar el fabricante de cualquier tarjeta red</w:t>
      </w:r>
      <w:r w:rsidR="00F72A49">
        <w:t xml:space="preserve">. </w:t>
      </w:r>
      <w:r>
        <w:t>Para esto, se utilizó una API REST pública como base de datos</w:t>
      </w:r>
      <w:r w:rsidR="002D4BA7">
        <w:t>, (en este caso la API es [1])</w:t>
      </w:r>
      <w:r>
        <w:t xml:space="preserve">, la cual entregará el fabricante de cualquier tarjeta usando </w:t>
      </w:r>
      <w:r w:rsidR="00F72A49">
        <w:t xml:space="preserve">su </w:t>
      </w:r>
      <w:r>
        <w:t>dirección MAC</w:t>
      </w:r>
      <w:r w:rsidR="00F72A49">
        <w:t xml:space="preserve"> fija.</w:t>
      </w:r>
    </w:p>
    <w:p w14:paraId="3DEAA93E" w14:textId="5E424223" w:rsidR="00130D6E" w:rsidRDefault="00EE7469" w:rsidP="00976312">
      <w:pPr>
        <w:pStyle w:val="Ttulo1"/>
      </w:pPr>
      <w:r>
        <w:t>De</w:t>
      </w:r>
      <w:r w:rsidR="00807005">
        <w:t>sarrollo del programa</w:t>
      </w:r>
    </w:p>
    <w:p w14:paraId="0D9B24E4" w14:textId="75C7A358" w:rsidR="006A0E0F" w:rsidRPr="00326BC7" w:rsidRDefault="00807005" w:rsidP="00BF589D">
      <w:r>
        <w:t>P</w:t>
      </w:r>
      <w:r w:rsidR="00BF589D">
        <w:t xml:space="preserve">ara que este </w:t>
      </w:r>
      <w:r w:rsidR="006A0E0F">
        <w:t xml:space="preserve">programa </w:t>
      </w:r>
      <w:r w:rsidR="00BF589D">
        <w:t xml:space="preserve">funcionara </w:t>
      </w:r>
      <w:r w:rsidR="00326BC7">
        <w:t xml:space="preserve">había que lograr acceder a la </w:t>
      </w:r>
      <w:r w:rsidR="006A0E0F">
        <w:t>API</w:t>
      </w:r>
      <w:r w:rsidR="00326BC7">
        <w:t xml:space="preserve"> sin abrir un navegador externo</w:t>
      </w:r>
      <w:r w:rsidR="006A0E0F">
        <w:t xml:space="preserve">, (Chrome, FireFox, etc), </w:t>
      </w:r>
      <w:r>
        <w:t>y lograr almacenar la respuesta de la página</w:t>
      </w:r>
      <w:r w:rsidR="00326BC7">
        <w:t>.</w:t>
      </w:r>
      <w:r>
        <w:t xml:space="preserve"> Esta página </w:t>
      </w:r>
      <w:r w:rsidR="005817E6">
        <w:t xml:space="preserve">siempre devuelve una respuesta en formato JSON, por lo que hay que lograr guardar el texto JSON, y traducirlo </w:t>
      </w:r>
      <w:r w:rsidR="006A0E0F">
        <w:t>en un formato legible para Python</w:t>
      </w:r>
      <w:r w:rsidR="005817E6">
        <w:t xml:space="preserve">. </w:t>
      </w:r>
      <w:r w:rsidR="00326BC7">
        <w:t>Para esto</w:t>
      </w:r>
      <w:r w:rsidR="00BF589D">
        <w:t xml:space="preserve"> se utilizó la librer</w:t>
      </w:r>
      <w:r w:rsidR="00227D62">
        <w:t xml:space="preserve">ía </w:t>
      </w:r>
      <w:r w:rsidR="006A0E0F">
        <w:t>“</w:t>
      </w:r>
      <w:r w:rsidR="00227D62">
        <w:t>requests</w:t>
      </w:r>
      <w:r w:rsidR="006A0E0F">
        <w:t>”</w:t>
      </w:r>
      <w:r w:rsidR="00604DB2">
        <w:t xml:space="preserve"> [2]</w:t>
      </w:r>
      <w:r w:rsidR="00227D62">
        <w:t xml:space="preserve">, </w:t>
      </w:r>
      <w:r>
        <w:t xml:space="preserve">la cual da la capacidad de almacenar </w:t>
      </w:r>
      <w:r w:rsidR="006A0E0F">
        <w:t>la respuesta de la página en una variable, y traducirla en un diccionario legible para Python.</w:t>
      </w:r>
    </w:p>
    <w:p w14:paraId="2F872627" w14:textId="77777777" w:rsidR="00EE7469" w:rsidRDefault="00EE7469" w:rsidP="00EE7469">
      <w:pPr>
        <w:pStyle w:val="Ttulo1"/>
        <w:ind w:left="0" w:firstLine="0"/>
      </w:pPr>
      <w:r>
        <w:t>Implementación</w:t>
      </w:r>
    </w:p>
    <w:p w14:paraId="1CCD14B3" w14:textId="021619F6" w:rsidR="002C2B94" w:rsidRDefault="0035639F" w:rsidP="002C2B94">
      <w:r>
        <w:t xml:space="preserve">En el código hay </w:t>
      </w:r>
      <w:r w:rsidR="00B77CA4">
        <w:t xml:space="preserve">2 funciones importantes para que el programa pueda obtener el fabricante y guardar la </w:t>
      </w:r>
      <w:proofErr w:type="spellStart"/>
      <w:r w:rsidR="00B77CA4">
        <w:t>mac</w:t>
      </w:r>
      <w:proofErr w:type="spellEnd"/>
      <w:r w:rsidR="00B77CA4">
        <w:t xml:space="preserve"> y su fabricante asociado.</w:t>
      </w:r>
    </w:p>
    <w:p w14:paraId="09D2B46A" w14:textId="276FF569" w:rsidR="0035639F" w:rsidRDefault="0035639F" w:rsidP="0035639F">
      <w:pPr>
        <w:pStyle w:val="Ttulo2"/>
      </w:pPr>
      <w:r>
        <w:t>Buscador_</w:t>
      </w:r>
      <w:proofErr w:type="gramStart"/>
      <w:r>
        <w:t>MAC(</w:t>
      </w:r>
      <w:proofErr w:type="gramEnd"/>
      <w:r>
        <w:t>mac)</w:t>
      </w:r>
    </w:p>
    <w:p w14:paraId="53093E8D" w14:textId="42D90CC5" w:rsidR="0035639F" w:rsidRDefault="0035639F" w:rsidP="0035639F">
      <w:r>
        <w:t xml:space="preserve">Esta función tiene la tarea de acceder </w:t>
      </w:r>
      <w:r w:rsidR="00772450">
        <w:t xml:space="preserve">a la API, </w:t>
      </w:r>
      <w:r>
        <w:t xml:space="preserve">y guardar en una variable la respuesta </w:t>
      </w:r>
      <w:r w:rsidR="00772450">
        <w:t>donde se encuentra el fabricante</w:t>
      </w:r>
      <w:r>
        <w:t>.</w:t>
      </w:r>
    </w:p>
    <w:p w14:paraId="09A628F0" w14:textId="77777777" w:rsidR="00040CD1" w:rsidRDefault="0035639F" w:rsidP="0035639F">
      <w:r>
        <w:t xml:space="preserve">Para esto, </w:t>
      </w:r>
      <w:r w:rsidR="00772450">
        <w:t xml:space="preserve">usando la librería requests, </w:t>
      </w:r>
      <w:r>
        <w:t>se guarda una url de la API con la MAC ingresada en la línea de comando en una variable, la cual se usa para hacerle la solicitud a la API</w:t>
      </w:r>
      <w:r w:rsidR="00772450">
        <w:t xml:space="preserve"> obteniendo como respuesta un texto JSON. Para al final traducir el texto JSON en un texto</w:t>
      </w:r>
    </w:p>
    <w:p w14:paraId="21FB4188" w14:textId="467D29D2" w:rsidR="00040CD1" w:rsidRDefault="00040CD1" w:rsidP="0035639F">
      <w:r>
        <w:t>legible para Python.</w:t>
      </w:r>
      <w:r w:rsidR="00772450">
        <w:t xml:space="preserve"> </w:t>
      </w:r>
    </w:p>
    <w:p w14:paraId="71BA3165" w14:textId="42DA092E" w:rsidR="00040CD1" w:rsidRDefault="00040CD1" w:rsidP="0035639F">
      <w:r>
        <w:rPr>
          <w:noProof/>
          <w:snapToGrid/>
        </w:rPr>
        <w:drawing>
          <wp:inline distT="0" distB="0" distL="0" distR="0" wp14:anchorId="27D0D194" wp14:editId="7C7598AB">
            <wp:extent cx="1981200" cy="2409825"/>
            <wp:effectExtent l="0" t="0" r="0" b="9525"/>
            <wp:docPr id="13756593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59380" name="Imagen 13756593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9" cy="241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CF92" w14:textId="77777777" w:rsidR="00040CD1" w:rsidRDefault="00040CD1" w:rsidP="0035639F">
      <w:pPr>
        <w:rPr>
          <w:b/>
          <w:bCs/>
        </w:rPr>
      </w:pPr>
    </w:p>
    <w:p w14:paraId="0B4B9E38" w14:textId="77777777" w:rsidR="00040CD1" w:rsidRDefault="00040CD1" w:rsidP="0035639F">
      <w:pPr>
        <w:rPr>
          <w:b/>
          <w:bCs/>
        </w:rPr>
      </w:pPr>
    </w:p>
    <w:p w14:paraId="6C3689C7" w14:textId="0B86D8E3" w:rsidR="00772450" w:rsidRPr="00772450" w:rsidRDefault="00772450" w:rsidP="0035639F">
      <w:pPr>
        <w:rPr>
          <w:b/>
          <w:bCs/>
        </w:rPr>
      </w:pPr>
      <w:r>
        <w:rPr>
          <w:b/>
          <w:bCs/>
        </w:rPr>
        <w:t>3.2</w:t>
      </w:r>
      <w:r w:rsidR="00DD5673">
        <w:rPr>
          <w:b/>
          <w:bCs/>
        </w:rPr>
        <w:t>.</w:t>
      </w:r>
      <w:r>
        <w:rPr>
          <w:b/>
          <w:bCs/>
        </w:rPr>
        <w:t xml:space="preserve"> </w:t>
      </w:r>
      <w:r w:rsidR="00040CD1">
        <w:rPr>
          <w:b/>
          <w:bCs/>
        </w:rPr>
        <w:t>tabla_Arp()</w:t>
      </w:r>
    </w:p>
    <w:p w14:paraId="709B3D79" w14:textId="6BC4DD6F" w:rsidR="00DD5673" w:rsidRDefault="00040CD1" w:rsidP="002C2B94">
      <w:r>
        <w:t>Como se mencionó anteriormente, las direcciones mac y sus fabricantes se dejaban guardadas en un archivo de texto, esto se h</w:t>
      </w:r>
      <w:r w:rsidR="00AA1D12">
        <w:t>izo</w:t>
      </w:r>
      <w:r>
        <w:t xml:space="preserve"> debido </w:t>
      </w:r>
      <w:r w:rsidR="00AA1D12">
        <w:t xml:space="preserve">a </w:t>
      </w:r>
      <w:r>
        <w:t>que el programa se ejecuta una sola vez, por lo tanto la manera mas sencilla de poder almacenar los datos</w:t>
      </w:r>
      <w:r w:rsidR="00AA1D12">
        <w:t>,</w:t>
      </w:r>
      <w:r>
        <w:t xml:space="preserve"> es en un archivo de texto llamada “tabla_Arp.txt”. Para escribir y leer en el archivo se usó la librería “os”</w:t>
      </w:r>
      <w:r w:rsidR="00DD5673">
        <w:t xml:space="preserve">, si el archivo tiene datos los va a </w:t>
      </w:r>
      <w:proofErr w:type="spellStart"/>
      <w:r w:rsidR="00DD5673">
        <w:t>printear</w:t>
      </w:r>
      <w:proofErr w:type="spellEnd"/>
      <w:r w:rsidR="00DD5673">
        <w:t xml:space="preserve">, si no va a </w:t>
      </w:r>
      <w:proofErr w:type="spellStart"/>
      <w:r w:rsidR="00DD5673">
        <w:t>printear</w:t>
      </w:r>
      <w:proofErr w:type="spellEnd"/>
      <w:r w:rsidR="00DD5673">
        <w:t xml:space="preserve"> “La tabla </w:t>
      </w:r>
      <w:proofErr w:type="spellStart"/>
      <w:r w:rsidR="00DD5673">
        <w:t>Arp</w:t>
      </w:r>
      <w:proofErr w:type="spellEnd"/>
      <w:r w:rsidR="00DD5673">
        <w:t xml:space="preserve"> no tiene datos”.</w:t>
      </w:r>
    </w:p>
    <w:p w14:paraId="53EEBF08" w14:textId="2ED92BB1" w:rsidR="00DD5673" w:rsidRDefault="00DD5673" w:rsidP="002C2B94">
      <w:r>
        <w:rPr>
          <w:noProof/>
          <w:snapToGrid/>
        </w:rPr>
        <w:drawing>
          <wp:inline distT="0" distB="0" distL="0" distR="0" wp14:anchorId="5C6DE54A" wp14:editId="3F86D8C9">
            <wp:extent cx="6125210" cy="3385820"/>
            <wp:effectExtent l="0" t="0" r="8890" b="5080"/>
            <wp:docPr id="1841978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78491" name="Imagen 18419784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669E" w14:textId="17C2B58B" w:rsidR="00DD5673" w:rsidRDefault="00B77CA4" w:rsidP="00B77CA4">
      <w:pPr>
        <w:pStyle w:val="Ttulo1"/>
      </w:pPr>
      <w:r>
        <w:t>Direcciones MAC</w:t>
      </w:r>
      <w:r w:rsidR="00DD5673">
        <w:t xml:space="preserve"> </w:t>
      </w:r>
      <w:r>
        <w:t>aleatorias</w:t>
      </w:r>
    </w:p>
    <w:p w14:paraId="6C0A0BF9" w14:textId="46A83C52" w:rsidR="00C91DB9" w:rsidRDefault="00B77CA4" w:rsidP="00B77CA4">
      <w:r>
        <w:t>En los dispositivos electr</w:t>
      </w:r>
      <w:r w:rsidR="00B83592">
        <w:t>ónicos una parte primordial es la tarjeta de red la cual tiene una dirección MAC fija [3]</w:t>
      </w:r>
      <w:r w:rsidR="00C91DB9">
        <w:t>, l</w:t>
      </w:r>
      <w:r w:rsidR="00B83592">
        <w:t xml:space="preserve">a dirección </w:t>
      </w:r>
      <w:r w:rsidR="00C91DB9">
        <w:t xml:space="preserve">tiene la función de actuar como un identificador único para el dispositivo en una red local. Pero si una persona logra obtener </w:t>
      </w:r>
      <w:r w:rsidR="00DA723B">
        <w:t>tu dirección MAC, podría generarte problemas como que la falsifiquen para ser usada en otro dispositivo, o la filtración de información de tu equipo.</w:t>
      </w:r>
    </w:p>
    <w:p w14:paraId="40AAD493" w14:textId="77777777" w:rsidR="00BC392C" w:rsidRDefault="00DA723B" w:rsidP="00B77CA4">
      <w:pPr>
        <w:rPr>
          <w:color w:val="auto"/>
        </w:rPr>
      </w:pPr>
      <w:r>
        <w:t>Para evitar estos problemas existen las direcciones MAC aleatorias [4], las cual</w:t>
      </w:r>
      <w:r w:rsidR="00512B62">
        <w:t xml:space="preserve">es </w:t>
      </w:r>
      <w:r w:rsidR="00150DBD">
        <w:t xml:space="preserve">son </w:t>
      </w:r>
      <w:r w:rsidR="00512B62">
        <w:t>genera</w:t>
      </w:r>
      <w:r w:rsidR="00150DBD">
        <w:t>das</w:t>
      </w:r>
      <w:r w:rsidR="00512B62">
        <w:t xml:space="preserve"> </w:t>
      </w:r>
      <w:r w:rsidR="00150DBD">
        <w:t>por el</w:t>
      </w:r>
      <w:r w:rsidR="00512B62">
        <w:t xml:space="preserve"> dispositivo</w:t>
      </w:r>
      <w:r w:rsidR="00E76741">
        <w:t xml:space="preserve"> c</w:t>
      </w:r>
      <w:r w:rsidR="00512B62">
        <w:t>uando realizas ciertos procesos como conectarse a una red WIFI</w:t>
      </w:r>
      <w:r w:rsidR="00150DBD">
        <w:t>, proporcionándole mayor privacidad y seguridad</w:t>
      </w:r>
      <w:r w:rsidR="00C06B86">
        <w:t xml:space="preserve"> a tu dispositivo.</w:t>
      </w:r>
      <w:r w:rsidR="00C06B86">
        <w:br/>
        <w:t>Para diferenciar entre una MAC fija y una aleatoria debes fijarte en el segundo bit más significativo de los primeros dos bytes hexadecimales, (U/L)</w:t>
      </w:r>
      <w:r w:rsidR="00BC392C">
        <w:t xml:space="preserve">. Si el U/L es un </w:t>
      </w:r>
      <w:r w:rsidR="00BC392C">
        <w:rPr>
          <w:color w:val="FF0000"/>
        </w:rPr>
        <w:t>0</w:t>
      </w:r>
      <w:r w:rsidR="00BC392C">
        <w:rPr>
          <w:color w:val="auto"/>
        </w:rPr>
        <w:t xml:space="preserve"> es una MAC fija, pero si es un </w:t>
      </w:r>
      <w:r w:rsidR="00BC392C">
        <w:rPr>
          <w:color w:val="FF0000"/>
        </w:rPr>
        <w:t>1</w:t>
      </w:r>
      <w:r w:rsidR="00BC392C">
        <w:rPr>
          <w:color w:val="auto"/>
        </w:rPr>
        <w:t xml:space="preserve"> es una MAC aleatoria.</w:t>
      </w:r>
    </w:p>
    <w:p w14:paraId="235CC853" w14:textId="2EB220F4" w:rsidR="00DA723B" w:rsidRDefault="00BC392C" w:rsidP="00B77CA4">
      <w:r>
        <w:t>P</w:t>
      </w:r>
      <w:r w:rsidR="00C06B86">
        <w:t>or ejemplo:</w:t>
      </w:r>
    </w:p>
    <w:p w14:paraId="0F513296" w14:textId="4DC43465" w:rsidR="00BC392C" w:rsidRDefault="00BC392C" w:rsidP="00B77CA4">
      <w:pPr>
        <w:rPr>
          <w:color w:val="auto"/>
        </w:rPr>
      </w:pPr>
      <w:r>
        <w:t>L</w:t>
      </w:r>
      <w:r w:rsidR="00C06B86">
        <w:t xml:space="preserve">a dirección MAC </w:t>
      </w:r>
      <w:r>
        <w:t>[98</w:t>
      </w:r>
      <w:r w:rsidR="00C06B86" w:rsidRPr="00C06B86">
        <w:t>:06:3c:</w:t>
      </w:r>
      <w:proofErr w:type="gramStart"/>
      <w:r w:rsidR="00C06B86" w:rsidRPr="00C06B86">
        <w:t>92:ff</w:t>
      </w:r>
      <w:proofErr w:type="gramEnd"/>
      <w:r w:rsidR="00C06B86" w:rsidRPr="00C06B86">
        <w:t>:c5</w:t>
      </w:r>
      <w:r>
        <w:t>],</w:t>
      </w:r>
      <w:r w:rsidR="00C06B86">
        <w:t xml:space="preserve"> los primeros dos bytes son </w:t>
      </w:r>
      <w:r>
        <w:t>98</w:t>
      </w:r>
      <w:r w:rsidR="00C06B86">
        <w:t xml:space="preserve">, y en binario serían </w:t>
      </w:r>
      <w:r w:rsidR="00551D3E">
        <w:t>(</w:t>
      </w:r>
      <w:r>
        <w:t>1</w:t>
      </w:r>
      <w:r w:rsidR="00C06B86">
        <w:t>00</w:t>
      </w:r>
      <w:r>
        <w:t>1</w:t>
      </w:r>
      <w:r w:rsidR="00C06B86">
        <w:t xml:space="preserve"> </w:t>
      </w:r>
      <w:r>
        <w:t>1</w:t>
      </w:r>
      <w:r w:rsidR="00C06B86">
        <w:t>0</w:t>
      </w:r>
      <w:r>
        <w:t>0</w:t>
      </w:r>
      <w:r w:rsidR="00C06B86">
        <w:t>0</w:t>
      </w:r>
      <w:r w:rsidR="00551D3E">
        <w:t>)</w:t>
      </w:r>
      <w:r w:rsidR="00C06B86">
        <w:t xml:space="preserve"> aquí el segundo bit más significativo es el </w:t>
      </w:r>
      <w:r w:rsidR="00551D3E">
        <w:rPr>
          <w:color w:val="FF0000"/>
        </w:rPr>
        <w:t>0</w:t>
      </w:r>
      <w:r w:rsidR="00C06B86">
        <w:t xml:space="preserve"> (</w:t>
      </w:r>
      <w:r>
        <w:rPr>
          <w:color w:val="auto"/>
        </w:rPr>
        <w:t>1</w:t>
      </w:r>
      <w:r>
        <w:rPr>
          <w:color w:val="FF0000"/>
        </w:rPr>
        <w:t>0</w:t>
      </w:r>
      <w:r>
        <w:rPr>
          <w:color w:val="auto"/>
        </w:rPr>
        <w:t>01</w:t>
      </w:r>
      <w:r>
        <w:t xml:space="preserve"> 1000</w:t>
      </w:r>
      <w:r w:rsidR="00C06B86">
        <w:rPr>
          <w:color w:val="auto"/>
        </w:rPr>
        <w:t>)</w:t>
      </w:r>
      <w:r>
        <w:rPr>
          <w:color w:val="auto"/>
        </w:rPr>
        <w:t>, por lo es una dirección MAC fija.</w:t>
      </w:r>
    </w:p>
    <w:p w14:paraId="57E52D62" w14:textId="67B0FB16" w:rsidR="00512B62" w:rsidRPr="00551D3E" w:rsidRDefault="00BC392C" w:rsidP="00B77CA4">
      <w:pPr>
        <w:rPr>
          <w:color w:val="auto"/>
        </w:rPr>
      </w:pPr>
      <w:r>
        <w:rPr>
          <w:color w:val="auto"/>
        </w:rPr>
        <w:lastRenderedPageBreak/>
        <w:t>La dirección MAC [03:</w:t>
      </w:r>
      <w:r w:rsidRPr="00BC392C">
        <w:rPr>
          <w:color w:val="auto"/>
        </w:rPr>
        <w:t>9</w:t>
      </w:r>
      <w:proofErr w:type="gramStart"/>
      <w:r w:rsidRPr="00BC392C">
        <w:rPr>
          <w:color w:val="auto"/>
        </w:rPr>
        <w:t>c:a</w:t>
      </w:r>
      <w:proofErr w:type="gramEnd"/>
      <w:r w:rsidRPr="00BC392C">
        <w:rPr>
          <w:color w:val="auto"/>
        </w:rPr>
        <w:t>5:3c:92:ff</w:t>
      </w:r>
      <w:r>
        <w:rPr>
          <w:color w:val="auto"/>
        </w:rPr>
        <w:t xml:space="preserve">], </w:t>
      </w:r>
      <w:r>
        <w:t>los primeros dos bytes son 0</w:t>
      </w:r>
      <w:r>
        <w:t>3</w:t>
      </w:r>
      <w:r>
        <w:t xml:space="preserve">, y en binario serían </w:t>
      </w:r>
      <w:r w:rsidR="00551D3E">
        <w:t>(</w:t>
      </w:r>
      <w:r>
        <w:t>0000 0011</w:t>
      </w:r>
      <w:r w:rsidR="00551D3E">
        <w:t>)</w:t>
      </w:r>
      <w:r>
        <w:t xml:space="preserve"> aquí el segundo bit más significativo es el </w:t>
      </w:r>
      <w:r w:rsidR="00551D3E">
        <w:rPr>
          <w:color w:val="FF0000"/>
        </w:rPr>
        <w:t>1</w:t>
      </w:r>
      <w:r w:rsidR="00551D3E">
        <w:t xml:space="preserve"> </w:t>
      </w:r>
      <w:r>
        <w:t>(</w:t>
      </w:r>
      <w:r>
        <w:rPr>
          <w:color w:val="auto"/>
        </w:rPr>
        <w:t>0000</w:t>
      </w:r>
      <w:r>
        <w:t xml:space="preserve"> </w:t>
      </w:r>
      <w:r w:rsidR="00551D3E">
        <w:t>0</w:t>
      </w:r>
      <w:r>
        <w:t>0</w:t>
      </w:r>
      <w:r w:rsidR="00551D3E">
        <w:t>1</w:t>
      </w:r>
      <w:r w:rsidR="00551D3E">
        <w:rPr>
          <w:color w:val="FF0000"/>
        </w:rPr>
        <w:t>1</w:t>
      </w:r>
      <w:r>
        <w:rPr>
          <w:color w:val="auto"/>
        </w:rPr>
        <w:t>), por lo es una dirección MAC</w:t>
      </w:r>
      <w:r w:rsidR="00551D3E">
        <w:rPr>
          <w:color w:val="auto"/>
        </w:rPr>
        <w:t xml:space="preserve"> aleatoria.</w:t>
      </w:r>
    </w:p>
    <w:p w14:paraId="297A1DE2" w14:textId="77777777" w:rsidR="00130D6E" w:rsidRDefault="00EE7469" w:rsidP="00976312">
      <w:pPr>
        <w:pStyle w:val="Ttulo1"/>
      </w:pPr>
      <w:r>
        <w:t>Pruebas</w:t>
      </w:r>
    </w:p>
    <w:p w14:paraId="0A9EC5EA" w14:textId="56DF0FC4" w:rsidR="00273CEC" w:rsidRDefault="00551D3E" w:rsidP="00551D3E">
      <w:r>
        <w:t>Para corroborar que el código funcione correctamente, se ejecutó 3 veces para buscar los fabricantes de estas 3 direcciones MAC</w:t>
      </w:r>
    </w:p>
    <w:p w14:paraId="2710260A" w14:textId="606A64F2" w:rsidR="00551D3E" w:rsidRDefault="00AD7296" w:rsidP="00AD7296">
      <w:r>
        <w:tab/>
        <w:t>1) 48-E7-DA</w:t>
      </w:r>
    </w:p>
    <w:p w14:paraId="4B739335" w14:textId="77777777" w:rsidR="00273CEC" w:rsidRDefault="00CC15E2" w:rsidP="00CC15E2">
      <w:r>
        <w:rPr>
          <w:noProof/>
          <w:snapToGrid/>
        </w:rPr>
        <w:drawing>
          <wp:inline distT="0" distB="0" distL="0" distR="0" wp14:anchorId="0F571D35" wp14:editId="4EC70A27">
            <wp:extent cx="6125210" cy="847090"/>
            <wp:effectExtent l="0" t="0" r="8890" b="0"/>
            <wp:docPr id="5006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281" name="Imagen 50062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83D6" w14:textId="26631B90" w:rsidR="00273CEC" w:rsidRDefault="00273CEC" w:rsidP="00273CEC">
      <w:pPr>
        <w:ind w:firstLine="510"/>
      </w:pPr>
      <w:r>
        <w:t xml:space="preserve">2) </w:t>
      </w:r>
      <w:r>
        <w:t>9</w:t>
      </w:r>
      <w:proofErr w:type="gramStart"/>
      <w:r>
        <w:t>c:a</w:t>
      </w:r>
      <w:proofErr w:type="gramEnd"/>
      <w:r>
        <w:t>5:13</w:t>
      </w:r>
    </w:p>
    <w:p w14:paraId="058E1F85" w14:textId="77777777" w:rsidR="00273CEC" w:rsidRDefault="00CC15E2" w:rsidP="00CC15E2">
      <w:r>
        <w:rPr>
          <w:noProof/>
          <w:snapToGrid/>
        </w:rPr>
        <w:drawing>
          <wp:inline distT="0" distB="0" distL="0" distR="0" wp14:anchorId="32F1DC15" wp14:editId="7C9303E0">
            <wp:extent cx="6125210" cy="868680"/>
            <wp:effectExtent l="0" t="0" r="8890" b="7620"/>
            <wp:docPr id="6839439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43915" name="Imagen 6839439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317E" w14:textId="6CAF714D" w:rsidR="00273CEC" w:rsidRDefault="00273CEC" w:rsidP="00AD7296">
      <w:pPr>
        <w:ind w:firstLine="510"/>
      </w:pPr>
      <w:r>
        <w:t>3)</w:t>
      </w:r>
      <w:r w:rsidRPr="00273CEC">
        <w:t xml:space="preserve"> </w:t>
      </w:r>
      <w:r w:rsidRPr="00551D3E">
        <w:t>98:06:3c:</w:t>
      </w:r>
      <w:proofErr w:type="gramStart"/>
      <w:r w:rsidRPr="00551D3E">
        <w:t>92:ff</w:t>
      </w:r>
      <w:proofErr w:type="gramEnd"/>
      <w:r w:rsidRPr="00551D3E">
        <w:t>:c5</w:t>
      </w:r>
    </w:p>
    <w:p w14:paraId="761E54F7" w14:textId="385BD236" w:rsidR="00CC15E2" w:rsidRDefault="00CC15E2" w:rsidP="00CC15E2">
      <w:r>
        <w:rPr>
          <w:noProof/>
          <w:snapToGrid/>
        </w:rPr>
        <w:drawing>
          <wp:inline distT="0" distB="0" distL="0" distR="0" wp14:anchorId="7C588B36" wp14:editId="78215F90">
            <wp:extent cx="6125210" cy="814705"/>
            <wp:effectExtent l="0" t="0" r="8890" b="4445"/>
            <wp:docPr id="17615895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89585" name="Imagen 17615895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45C6" w14:textId="260632FE" w:rsidR="00AD7296" w:rsidRDefault="00AD7296" w:rsidP="00976312">
      <w:r>
        <w:t>A</w:t>
      </w:r>
      <w:r w:rsidR="00551D3E">
        <w:t xml:space="preserve">unque </w:t>
      </w:r>
      <w:r>
        <w:t>ninguna de las 3 direcciones MAC son</w:t>
      </w:r>
      <w:r w:rsidR="00551D3E">
        <w:t xml:space="preserve"> iguales, </w:t>
      </w:r>
      <w:r>
        <w:t>el código se ejecutó perfectamente. E</w:t>
      </w:r>
      <w:r w:rsidR="00551D3E">
        <w:t xml:space="preserve">sto debido a la estructura de la dirección MAC y </w:t>
      </w:r>
      <w:r w:rsidR="00551D3E">
        <w:t>al funcionamiento de la API</w:t>
      </w:r>
      <w:r w:rsidR="00551D3E">
        <w:t xml:space="preserve">. </w:t>
      </w:r>
    </w:p>
    <w:p w14:paraId="1FEE0A40" w14:textId="7A9DAED6" w:rsidR="00551D3E" w:rsidRDefault="00551D3E" w:rsidP="00976312">
      <w:r>
        <w:t>Por un lado, una dirección MAC se conforma de 12 caracteres hexadecimales y los primeros 6, (OUI</w:t>
      </w:r>
      <w:proofErr w:type="gramStart"/>
      <w:r>
        <w:t>)</w:t>
      </w:r>
      <w:r w:rsidR="000C7EE7">
        <w:t>[</w:t>
      </w:r>
      <w:proofErr w:type="gramEnd"/>
      <w:r w:rsidR="000C7EE7">
        <w:t>5]</w:t>
      </w:r>
      <w:r>
        <w:t xml:space="preserve">, proporcionan </w:t>
      </w:r>
      <w:r w:rsidR="000C7EE7">
        <w:t>al fabricante del dispositivo. Por lo tanto, la página solo necesita 6 caracteres hexadecimales como mínimo para encontrar al fabricante, igualmente si revisan la documentación de la API en el título secundario “</w:t>
      </w:r>
      <w:proofErr w:type="spellStart"/>
      <w:r w:rsidR="000C7EE7">
        <w:t>Request</w:t>
      </w:r>
      <w:proofErr w:type="spellEnd"/>
      <w:r w:rsidR="000C7EE7">
        <w:t>” [6], te saldrán los formatos de las direcciones MAC aceptados por la página.</w:t>
      </w:r>
    </w:p>
    <w:p w14:paraId="43194C31" w14:textId="77777777" w:rsidR="00112D49" w:rsidRDefault="00112D49" w:rsidP="00976312">
      <w:pPr>
        <w:pStyle w:val="Ttulo1"/>
      </w:pPr>
      <w:r w:rsidRPr="00325902">
        <w:t>Discus</w:t>
      </w:r>
      <w:r>
        <w:t>ió</w:t>
      </w:r>
      <w:r w:rsidRPr="00325902">
        <w:t>n</w:t>
      </w:r>
      <w:r>
        <w:t xml:space="preserve"> y conclusiones</w:t>
      </w:r>
    </w:p>
    <w:p w14:paraId="24A3A330" w14:textId="3AD7E567" w:rsidR="000C7EE7" w:rsidRDefault="000C7EE7" w:rsidP="000C7EE7">
      <w:r>
        <w:t>Para ir concluyendo</w:t>
      </w:r>
      <w:r w:rsidR="00273CEC">
        <w:t>,</w:t>
      </w:r>
      <w:r>
        <w:t xml:space="preserve"> la elaboración de este proyecto fue algo </w:t>
      </w:r>
      <w:r w:rsidR="005F760C">
        <w:t>engorroso,</w:t>
      </w:r>
      <w:r w:rsidR="00273CEC">
        <w:t xml:space="preserve"> aunque</w:t>
      </w:r>
      <w:r w:rsidR="005F760C">
        <w:t xml:space="preserve"> la idea era muy simple cosas tan pequeñas como lograr conectarse a la página</w:t>
      </w:r>
      <w:r w:rsidR="00273CEC">
        <w:t xml:space="preserve"> o procesarlo en </w:t>
      </w:r>
      <w:proofErr w:type="spellStart"/>
      <w:r w:rsidR="00273CEC">
        <w:t>getopt</w:t>
      </w:r>
      <w:proofErr w:type="spellEnd"/>
      <w:r w:rsidR="00273CEC">
        <w:t xml:space="preserve"> terminó complicando la elaboración de este. Igualmente, habría sido bueno poder guardar las Mac con su respectivo fabricante sin tener que guardarlos en un archivo de texto.</w:t>
      </w:r>
    </w:p>
    <w:p w14:paraId="57DF5F58" w14:textId="77777777" w:rsidR="00273CEC" w:rsidRDefault="00273CEC" w:rsidP="000C7EE7"/>
    <w:p w14:paraId="196D5385" w14:textId="77777777" w:rsidR="00273CEC" w:rsidRDefault="00273CEC" w:rsidP="000C7EE7"/>
    <w:p w14:paraId="6B0E22A1" w14:textId="77777777" w:rsidR="00273CEC" w:rsidRDefault="00273CEC" w:rsidP="000C7EE7"/>
    <w:p w14:paraId="505E0642" w14:textId="77777777" w:rsidR="00273CEC" w:rsidRPr="000C7EE7" w:rsidRDefault="00273CEC" w:rsidP="000C7EE7"/>
    <w:p w14:paraId="01049AE4" w14:textId="77777777" w:rsidR="00112D49" w:rsidRPr="00FA04F1" w:rsidRDefault="00112D49" w:rsidP="00976312">
      <w:pPr>
        <w:pStyle w:val="Ttulo1"/>
      </w:pPr>
      <w:r w:rsidRPr="00FA04F1">
        <w:t>Referenc</w:t>
      </w:r>
      <w:r>
        <w:t>ia</w:t>
      </w:r>
      <w:r w:rsidRPr="00FA04F1">
        <w:t>s</w:t>
      </w:r>
    </w:p>
    <w:p w14:paraId="5B218FF3" w14:textId="3418FAC8" w:rsidR="00E76741" w:rsidRDefault="00112D49" w:rsidP="00976312">
      <w:pPr>
        <w:pStyle w:val="References"/>
      </w:pPr>
      <w:r w:rsidRPr="00976312">
        <w:t xml:space="preserve">[1] </w:t>
      </w:r>
      <w:hyperlink r:id="rId14" w:history="1">
        <w:r w:rsidR="00E76741" w:rsidRPr="001B726C">
          <w:rPr>
            <w:rStyle w:val="Hipervnculo"/>
          </w:rPr>
          <w:t>https://maclookup.app</w:t>
        </w:r>
      </w:hyperlink>
    </w:p>
    <w:p w14:paraId="61D90B45" w14:textId="31DC0F02" w:rsidR="00E76741" w:rsidRDefault="00112D49" w:rsidP="00976312">
      <w:pPr>
        <w:pStyle w:val="References"/>
      </w:pPr>
      <w:r>
        <w:t>[2]</w:t>
      </w:r>
      <w:r w:rsidR="00DA723B">
        <w:t xml:space="preserve"> </w:t>
      </w:r>
      <w:hyperlink r:id="rId15" w:history="1">
        <w:r w:rsidR="00E76741" w:rsidRPr="001B726C">
          <w:rPr>
            <w:rStyle w:val="Hipervnculo"/>
          </w:rPr>
          <w:t>https://www.geeksforgeeks.org/python-requests-tutorial/</w:t>
        </w:r>
      </w:hyperlink>
    </w:p>
    <w:p w14:paraId="184ECD8D" w14:textId="1822AF52" w:rsidR="00112D49" w:rsidRDefault="00112D49" w:rsidP="00DA723B">
      <w:pPr>
        <w:pStyle w:val="References"/>
      </w:pPr>
      <w:r>
        <w:t>[3]</w:t>
      </w:r>
      <w:hyperlink r:id="rId16" w:history="1">
        <w:r w:rsidR="00DA723B" w:rsidRPr="001B726C">
          <w:rPr>
            <w:rStyle w:val="Hipervnculo"/>
          </w:rPr>
          <w:t>https://keepcoding.io/blog/que-es-la-direccion-mac-y-para-que-sirve/#%C2%BFPara_que_sirve_la_direccion_MAC</w:t>
        </w:r>
      </w:hyperlink>
    </w:p>
    <w:p w14:paraId="3B0D6D00" w14:textId="1FE06F46" w:rsidR="00DA723B" w:rsidRDefault="00DA723B" w:rsidP="00DA723B">
      <w:pPr>
        <w:pStyle w:val="References"/>
      </w:pPr>
      <w:r>
        <w:t>[</w:t>
      </w:r>
      <w:r w:rsidR="00E76741">
        <w:t>4]</w:t>
      </w:r>
      <w:r w:rsidR="00E76741" w:rsidRPr="00E76741">
        <w:t xml:space="preserve"> </w:t>
      </w:r>
      <w:hyperlink r:id="rId17" w:history="1">
        <w:r w:rsidR="00E76741" w:rsidRPr="001B726C">
          <w:rPr>
            <w:rStyle w:val="Hipervnculo"/>
          </w:rPr>
          <w:t>https://techsearch.watchguard.com/KB?type=Article&amp;SFDCID=kA16S000000SOFySAO&amp;lang=en_US</w:t>
        </w:r>
      </w:hyperlink>
    </w:p>
    <w:p w14:paraId="13A89BBA" w14:textId="2C821747" w:rsidR="000C7EE7" w:rsidRDefault="000C7EE7" w:rsidP="00DA723B">
      <w:pPr>
        <w:pStyle w:val="References"/>
      </w:pPr>
      <w:r>
        <w:t>[5]</w:t>
      </w:r>
      <w:hyperlink r:id="rId18" w:history="1">
        <w:r w:rsidRPr="001B726C">
          <w:rPr>
            <w:rStyle w:val="Hipervnculo"/>
          </w:rPr>
          <w:t>https://keepcoding.io/blog/que-es-la-direccion-mac-y-para-que-sirve/#%C2%BFQue_es_la_direccion_MAC</w:t>
        </w:r>
      </w:hyperlink>
    </w:p>
    <w:p w14:paraId="17BEC378" w14:textId="3159B623" w:rsidR="000C7EE7" w:rsidRDefault="000C7EE7" w:rsidP="00DA723B">
      <w:pPr>
        <w:pStyle w:val="References"/>
      </w:pPr>
      <w:r>
        <w:t>[6]</w:t>
      </w:r>
      <w:r w:rsidRPr="000C7EE7">
        <w:t xml:space="preserve"> </w:t>
      </w:r>
      <w:hyperlink r:id="rId19" w:history="1">
        <w:r w:rsidRPr="001B726C">
          <w:rPr>
            <w:rStyle w:val="Hipervnculo"/>
          </w:rPr>
          <w:t>https://maclookup.app/api-v2/documentation</w:t>
        </w:r>
      </w:hyperlink>
    </w:p>
    <w:p w14:paraId="72061E0C" w14:textId="77777777" w:rsidR="000C7EE7" w:rsidRDefault="000C7EE7" w:rsidP="00DA723B">
      <w:pPr>
        <w:pStyle w:val="References"/>
      </w:pPr>
    </w:p>
    <w:p w14:paraId="74EF2CA5" w14:textId="77777777" w:rsidR="000C7EE7" w:rsidRDefault="000C7EE7" w:rsidP="00DA723B">
      <w:pPr>
        <w:pStyle w:val="References"/>
      </w:pPr>
    </w:p>
    <w:p w14:paraId="138784BA" w14:textId="77777777" w:rsidR="00E76741" w:rsidRPr="00976312" w:rsidRDefault="00E76741" w:rsidP="00DA723B">
      <w:pPr>
        <w:pStyle w:val="References"/>
      </w:pPr>
    </w:p>
    <w:sectPr w:rsidR="00E76741" w:rsidRPr="00976312" w:rsidSect="00C23215">
      <w:headerReference w:type="default" r:id="rId20"/>
      <w:headerReference w:type="first" r:id="rId21"/>
      <w:footerReference w:type="first" r:id="rId22"/>
      <w:type w:val="continuous"/>
      <w:pgSz w:w="12220" w:h="15840" w:code="9"/>
      <w:pgMar w:top="993" w:right="1287" w:bottom="1077" w:left="1287" w:header="398" w:footer="340" w:gutter="0"/>
      <w:pgNumType w:start="1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4608A" w14:textId="77777777" w:rsidR="00A5749F" w:rsidRDefault="00A5749F" w:rsidP="00976312">
      <w:r>
        <w:separator/>
      </w:r>
    </w:p>
  </w:endnote>
  <w:endnote w:type="continuationSeparator" w:id="0">
    <w:p w14:paraId="6FE2F9FC" w14:textId="77777777" w:rsidR="00A5749F" w:rsidRDefault="00A5749F" w:rsidP="00976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EECAA" w14:textId="77777777" w:rsidR="008D2BF7" w:rsidRDefault="008D2BF7" w:rsidP="00976312"/>
  <w:p w14:paraId="4BEA2D7E" w14:textId="77777777" w:rsidR="008D2BF7" w:rsidRPr="00976312" w:rsidRDefault="008D2BF7" w:rsidP="00316349">
    <w:pPr>
      <w:rPr>
        <w:sz w:val="20"/>
        <w:szCs w:val="20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61975" w14:textId="77777777" w:rsidR="00A5749F" w:rsidRDefault="00A5749F" w:rsidP="00976312">
      <w:r>
        <w:separator/>
      </w:r>
    </w:p>
  </w:footnote>
  <w:footnote w:type="continuationSeparator" w:id="0">
    <w:p w14:paraId="1254324C" w14:textId="77777777" w:rsidR="00A5749F" w:rsidRDefault="00A5749F" w:rsidP="00976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47"/>
      <w:gridCol w:w="4799"/>
    </w:tblGrid>
    <w:tr w:rsidR="008D2BF7" w14:paraId="4666B67B" w14:textId="77777777" w:rsidTr="00316349">
      <w:tc>
        <w:tcPr>
          <w:tcW w:w="5228" w:type="dxa"/>
        </w:tcPr>
        <w:p w14:paraId="73D906BE" w14:textId="77777777" w:rsidR="008D2BF7" w:rsidRPr="00976312" w:rsidRDefault="00EE7469" w:rsidP="00C45EB5">
          <w:pPr>
            <w:jc w:val="left"/>
            <w:rPr>
              <w:sz w:val="20"/>
              <w:szCs w:val="20"/>
            </w:rPr>
          </w:pPr>
          <w:r>
            <w:rPr>
              <w:rFonts w:eastAsia="DengXian"/>
              <w:i/>
              <w:iCs/>
              <w:sz w:val="20"/>
              <w:szCs w:val="20"/>
            </w:rPr>
            <w:t>Título del informe</w:t>
          </w:r>
        </w:p>
      </w:tc>
      <w:tc>
        <w:tcPr>
          <w:tcW w:w="5228" w:type="dxa"/>
        </w:tcPr>
        <w:p w14:paraId="67E48F9F" w14:textId="77777777" w:rsidR="008D2BF7" w:rsidRPr="00316349" w:rsidRDefault="008D2BF7" w:rsidP="00976312">
          <w:pPr>
            <w:jc w:val="right"/>
            <w:rPr>
              <w:i/>
              <w:iCs/>
              <w:sz w:val="20"/>
              <w:szCs w:val="20"/>
            </w:rPr>
          </w:pPr>
          <w:r w:rsidRPr="00316349">
            <w:rPr>
              <w:i/>
              <w:iCs/>
              <w:sz w:val="20"/>
              <w:szCs w:val="20"/>
            </w:rPr>
            <w:fldChar w:fldCharType="begin"/>
          </w:r>
          <w:r w:rsidRPr="00316349">
            <w:rPr>
              <w:i/>
              <w:iCs/>
              <w:sz w:val="20"/>
              <w:szCs w:val="20"/>
            </w:rPr>
            <w:instrText xml:space="preserve"> PAGE   \* MERGEFORMAT </w:instrText>
          </w:r>
          <w:r w:rsidRPr="00316349">
            <w:rPr>
              <w:i/>
              <w:iCs/>
              <w:sz w:val="20"/>
              <w:szCs w:val="20"/>
            </w:rPr>
            <w:fldChar w:fldCharType="separate"/>
          </w:r>
          <w:r w:rsidRPr="00316349">
            <w:rPr>
              <w:i/>
              <w:iCs/>
              <w:sz w:val="20"/>
              <w:szCs w:val="20"/>
            </w:rPr>
            <w:t>2</w:t>
          </w:r>
          <w:r w:rsidRPr="00316349">
            <w:rPr>
              <w:i/>
              <w:iCs/>
              <w:sz w:val="20"/>
              <w:szCs w:val="20"/>
            </w:rPr>
            <w:fldChar w:fldCharType="end"/>
          </w:r>
          <w:r w:rsidRPr="00316349">
            <w:rPr>
              <w:i/>
              <w:iCs/>
              <w:sz w:val="20"/>
              <w:szCs w:val="20"/>
            </w:rPr>
            <w:t xml:space="preserve"> / </w:t>
          </w:r>
          <w:r w:rsidRPr="00316349">
            <w:rPr>
              <w:i/>
              <w:iCs/>
              <w:sz w:val="20"/>
              <w:szCs w:val="20"/>
            </w:rPr>
            <w:fldChar w:fldCharType="begin"/>
          </w:r>
          <w:r w:rsidRPr="00316349">
            <w:rPr>
              <w:i/>
              <w:iCs/>
              <w:sz w:val="20"/>
              <w:szCs w:val="20"/>
            </w:rPr>
            <w:instrText xml:space="preserve"> NUMPAGES   \* MERGEFORMAT </w:instrText>
          </w:r>
          <w:r w:rsidRPr="00316349">
            <w:rPr>
              <w:i/>
              <w:iCs/>
              <w:sz w:val="20"/>
              <w:szCs w:val="20"/>
            </w:rPr>
            <w:fldChar w:fldCharType="separate"/>
          </w:r>
          <w:r w:rsidRPr="00316349">
            <w:rPr>
              <w:i/>
              <w:iCs/>
              <w:sz w:val="20"/>
              <w:szCs w:val="20"/>
            </w:rPr>
            <w:t>3</w:t>
          </w:r>
          <w:r w:rsidRPr="00316349">
            <w:rPr>
              <w:i/>
              <w:iCs/>
              <w:sz w:val="20"/>
              <w:szCs w:val="20"/>
            </w:rPr>
            <w:fldChar w:fldCharType="end"/>
          </w:r>
        </w:p>
      </w:tc>
    </w:tr>
  </w:tbl>
  <w:p w14:paraId="6D735FDA" w14:textId="77777777" w:rsidR="008D2BF7" w:rsidRPr="00A7682B" w:rsidRDefault="008D2BF7" w:rsidP="00316349">
    <w:pPr>
      <w:pStyle w:val="Encabezado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66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0"/>
      <w:gridCol w:w="5271"/>
    </w:tblGrid>
    <w:tr w:rsidR="00C23215" w14:paraId="2DE95605" w14:textId="77777777" w:rsidTr="00C23215">
      <w:tc>
        <w:tcPr>
          <w:tcW w:w="4390" w:type="dxa"/>
        </w:tcPr>
        <w:p w14:paraId="3DA029E4" w14:textId="77777777" w:rsidR="00C23215" w:rsidRDefault="00C23215" w:rsidP="00C23215">
          <w:pPr>
            <w:tabs>
              <w:tab w:val="left" w:pos="3069"/>
            </w:tabs>
            <w:spacing w:after="0"/>
            <w:ind w:right="170"/>
            <w:rPr>
              <w:lang w:val="es-ES"/>
            </w:rPr>
          </w:pPr>
          <w:r>
            <w:rPr>
              <w:rFonts w:eastAsia="DengXian"/>
              <w:i/>
              <w:iCs/>
              <w:sz w:val="20"/>
              <w:szCs w:val="20"/>
            </w:rPr>
            <w:t>INF2</w:t>
          </w:r>
          <w:r w:rsidR="00640933">
            <w:rPr>
              <w:rFonts w:eastAsia="DengXian"/>
              <w:i/>
              <w:iCs/>
              <w:sz w:val="20"/>
              <w:szCs w:val="20"/>
            </w:rPr>
            <w:t>2</w:t>
          </w:r>
          <w:r>
            <w:rPr>
              <w:rFonts w:eastAsia="DengXian"/>
              <w:i/>
              <w:iCs/>
              <w:sz w:val="20"/>
              <w:szCs w:val="20"/>
            </w:rPr>
            <w:t xml:space="preserve">4 - </w:t>
          </w:r>
          <w:r w:rsidR="00640933">
            <w:rPr>
              <w:rFonts w:eastAsia="DengXian"/>
              <w:i/>
              <w:iCs/>
              <w:sz w:val="20"/>
              <w:szCs w:val="20"/>
            </w:rPr>
            <w:t>Redes de Computadores</w:t>
          </w:r>
        </w:p>
      </w:tc>
      <w:tc>
        <w:tcPr>
          <w:tcW w:w="5271" w:type="dxa"/>
        </w:tcPr>
        <w:p w14:paraId="4473EA1E" w14:textId="77777777" w:rsidR="00C23215" w:rsidRDefault="00C23215" w:rsidP="00C23215">
          <w:pPr>
            <w:tabs>
              <w:tab w:val="left" w:pos="3069"/>
            </w:tabs>
            <w:spacing w:after="0"/>
            <w:ind w:right="170"/>
            <w:rPr>
              <w:lang w:val="es-ES"/>
            </w:rPr>
          </w:pPr>
          <w:r w:rsidRPr="00316349">
            <w:rPr>
              <w:rFonts w:eastAsia="DengXian"/>
              <w:i/>
              <w:iCs/>
              <w:sz w:val="20"/>
              <w:szCs w:val="20"/>
            </w:rPr>
            <w:t>Escuela de Ingeniería Informática, Universidad de Valparaíso</w:t>
          </w:r>
        </w:p>
      </w:tc>
    </w:tr>
  </w:tbl>
  <w:p w14:paraId="6B95BE7A" w14:textId="77777777" w:rsidR="008D2BF7" w:rsidRPr="00C23215" w:rsidRDefault="008D2BF7" w:rsidP="00316349">
    <w:pPr>
      <w:tabs>
        <w:tab w:val="left" w:pos="3069"/>
      </w:tabs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41B6"/>
    <w:multiLevelType w:val="hybridMultilevel"/>
    <w:tmpl w:val="0562DC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2744"/>
    <w:multiLevelType w:val="multilevel"/>
    <w:tmpl w:val="60341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126EAF"/>
    <w:multiLevelType w:val="multilevel"/>
    <w:tmpl w:val="27FC39E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6232"/>
    <w:multiLevelType w:val="multilevel"/>
    <w:tmpl w:val="3378D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pStyle w:val="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7" w15:restartNumberingAfterBreak="0">
    <w:nsid w:val="1F9434D6"/>
    <w:multiLevelType w:val="multilevel"/>
    <w:tmpl w:val="8D4E9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5D04C2"/>
    <w:multiLevelType w:val="multilevel"/>
    <w:tmpl w:val="7AE29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E1D1E80"/>
    <w:multiLevelType w:val="multilevel"/>
    <w:tmpl w:val="89506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66A14A6"/>
    <w:multiLevelType w:val="hybridMultilevel"/>
    <w:tmpl w:val="F81A9476"/>
    <w:lvl w:ilvl="0" w:tplc="E9505D7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90" w:hanging="360"/>
      </w:pPr>
    </w:lvl>
    <w:lvl w:ilvl="2" w:tplc="0C0A001B" w:tentative="1">
      <w:start w:val="1"/>
      <w:numFmt w:val="lowerRoman"/>
      <w:lvlText w:val="%3."/>
      <w:lvlJc w:val="right"/>
      <w:pPr>
        <w:ind w:left="2310" w:hanging="180"/>
      </w:pPr>
    </w:lvl>
    <w:lvl w:ilvl="3" w:tplc="0C0A000F" w:tentative="1">
      <w:start w:val="1"/>
      <w:numFmt w:val="decimal"/>
      <w:lvlText w:val="%4."/>
      <w:lvlJc w:val="left"/>
      <w:pPr>
        <w:ind w:left="3030" w:hanging="360"/>
      </w:pPr>
    </w:lvl>
    <w:lvl w:ilvl="4" w:tplc="0C0A0019" w:tentative="1">
      <w:start w:val="1"/>
      <w:numFmt w:val="lowerLetter"/>
      <w:lvlText w:val="%5."/>
      <w:lvlJc w:val="left"/>
      <w:pPr>
        <w:ind w:left="3750" w:hanging="360"/>
      </w:pPr>
    </w:lvl>
    <w:lvl w:ilvl="5" w:tplc="0C0A001B" w:tentative="1">
      <w:start w:val="1"/>
      <w:numFmt w:val="lowerRoman"/>
      <w:lvlText w:val="%6."/>
      <w:lvlJc w:val="right"/>
      <w:pPr>
        <w:ind w:left="4470" w:hanging="180"/>
      </w:pPr>
    </w:lvl>
    <w:lvl w:ilvl="6" w:tplc="0C0A000F" w:tentative="1">
      <w:start w:val="1"/>
      <w:numFmt w:val="decimal"/>
      <w:lvlText w:val="%7."/>
      <w:lvlJc w:val="left"/>
      <w:pPr>
        <w:ind w:left="5190" w:hanging="360"/>
      </w:pPr>
    </w:lvl>
    <w:lvl w:ilvl="7" w:tplc="0C0A0019" w:tentative="1">
      <w:start w:val="1"/>
      <w:numFmt w:val="lowerLetter"/>
      <w:lvlText w:val="%8."/>
      <w:lvlJc w:val="left"/>
      <w:pPr>
        <w:ind w:left="5910" w:hanging="360"/>
      </w:pPr>
    </w:lvl>
    <w:lvl w:ilvl="8" w:tplc="0C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6" w15:restartNumberingAfterBreak="0">
    <w:nsid w:val="541B578A"/>
    <w:multiLevelType w:val="multilevel"/>
    <w:tmpl w:val="B6D82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5171EB7"/>
    <w:multiLevelType w:val="hybridMultilevel"/>
    <w:tmpl w:val="7214D5B2"/>
    <w:lvl w:ilvl="0" w:tplc="46080FE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90" w:hanging="360"/>
      </w:pPr>
    </w:lvl>
    <w:lvl w:ilvl="2" w:tplc="0C0A001B" w:tentative="1">
      <w:start w:val="1"/>
      <w:numFmt w:val="lowerRoman"/>
      <w:lvlText w:val="%3."/>
      <w:lvlJc w:val="right"/>
      <w:pPr>
        <w:ind w:left="2310" w:hanging="180"/>
      </w:pPr>
    </w:lvl>
    <w:lvl w:ilvl="3" w:tplc="0C0A000F" w:tentative="1">
      <w:start w:val="1"/>
      <w:numFmt w:val="decimal"/>
      <w:lvlText w:val="%4."/>
      <w:lvlJc w:val="left"/>
      <w:pPr>
        <w:ind w:left="3030" w:hanging="360"/>
      </w:pPr>
    </w:lvl>
    <w:lvl w:ilvl="4" w:tplc="0C0A0019" w:tentative="1">
      <w:start w:val="1"/>
      <w:numFmt w:val="lowerLetter"/>
      <w:lvlText w:val="%5."/>
      <w:lvlJc w:val="left"/>
      <w:pPr>
        <w:ind w:left="3750" w:hanging="360"/>
      </w:pPr>
    </w:lvl>
    <w:lvl w:ilvl="5" w:tplc="0C0A001B" w:tentative="1">
      <w:start w:val="1"/>
      <w:numFmt w:val="lowerRoman"/>
      <w:lvlText w:val="%6."/>
      <w:lvlJc w:val="right"/>
      <w:pPr>
        <w:ind w:left="4470" w:hanging="180"/>
      </w:pPr>
    </w:lvl>
    <w:lvl w:ilvl="6" w:tplc="0C0A000F" w:tentative="1">
      <w:start w:val="1"/>
      <w:numFmt w:val="decimal"/>
      <w:lvlText w:val="%7."/>
      <w:lvlJc w:val="left"/>
      <w:pPr>
        <w:ind w:left="5190" w:hanging="360"/>
      </w:pPr>
    </w:lvl>
    <w:lvl w:ilvl="7" w:tplc="0C0A0019" w:tentative="1">
      <w:start w:val="1"/>
      <w:numFmt w:val="lowerLetter"/>
      <w:lvlText w:val="%8."/>
      <w:lvlJc w:val="left"/>
      <w:pPr>
        <w:ind w:left="5910" w:hanging="360"/>
      </w:pPr>
    </w:lvl>
    <w:lvl w:ilvl="8" w:tplc="0C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56CF7C60"/>
    <w:multiLevelType w:val="hybridMultilevel"/>
    <w:tmpl w:val="BB52EB1E"/>
    <w:lvl w:ilvl="0" w:tplc="08086F0C">
      <w:start w:val="16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97793"/>
    <w:multiLevelType w:val="hybridMultilevel"/>
    <w:tmpl w:val="20E20456"/>
    <w:lvl w:ilvl="0" w:tplc="96548EF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90" w:hanging="360"/>
      </w:pPr>
    </w:lvl>
    <w:lvl w:ilvl="2" w:tplc="0C0A001B" w:tentative="1">
      <w:start w:val="1"/>
      <w:numFmt w:val="lowerRoman"/>
      <w:lvlText w:val="%3."/>
      <w:lvlJc w:val="right"/>
      <w:pPr>
        <w:ind w:left="2310" w:hanging="180"/>
      </w:pPr>
    </w:lvl>
    <w:lvl w:ilvl="3" w:tplc="0C0A000F" w:tentative="1">
      <w:start w:val="1"/>
      <w:numFmt w:val="decimal"/>
      <w:lvlText w:val="%4."/>
      <w:lvlJc w:val="left"/>
      <w:pPr>
        <w:ind w:left="3030" w:hanging="360"/>
      </w:pPr>
    </w:lvl>
    <w:lvl w:ilvl="4" w:tplc="0C0A0019" w:tentative="1">
      <w:start w:val="1"/>
      <w:numFmt w:val="lowerLetter"/>
      <w:lvlText w:val="%5."/>
      <w:lvlJc w:val="left"/>
      <w:pPr>
        <w:ind w:left="3750" w:hanging="360"/>
      </w:pPr>
    </w:lvl>
    <w:lvl w:ilvl="5" w:tplc="0C0A001B" w:tentative="1">
      <w:start w:val="1"/>
      <w:numFmt w:val="lowerRoman"/>
      <w:lvlText w:val="%6."/>
      <w:lvlJc w:val="right"/>
      <w:pPr>
        <w:ind w:left="4470" w:hanging="180"/>
      </w:pPr>
    </w:lvl>
    <w:lvl w:ilvl="6" w:tplc="0C0A000F" w:tentative="1">
      <w:start w:val="1"/>
      <w:numFmt w:val="decimal"/>
      <w:lvlText w:val="%7."/>
      <w:lvlJc w:val="left"/>
      <w:pPr>
        <w:ind w:left="5190" w:hanging="360"/>
      </w:pPr>
    </w:lvl>
    <w:lvl w:ilvl="7" w:tplc="0C0A0019" w:tentative="1">
      <w:start w:val="1"/>
      <w:numFmt w:val="lowerLetter"/>
      <w:lvlText w:val="%8."/>
      <w:lvlJc w:val="left"/>
      <w:pPr>
        <w:ind w:left="5910" w:hanging="360"/>
      </w:pPr>
    </w:lvl>
    <w:lvl w:ilvl="8" w:tplc="0C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610F40DC"/>
    <w:multiLevelType w:val="multilevel"/>
    <w:tmpl w:val="8B7209D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A8656F5"/>
    <w:multiLevelType w:val="hybridMultilevel"/>
    <w:tmpl w:val="0562DC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2616C"/>
    <w:multiLevelType w:val="hybridMultilevel"/>
    <w:tmpl w:val="0562DC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D5736"/>
    <w:multiLevelType w:val="hybridMultilevel"/>
    <w:tmpl w:val="E3640C5C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eastAsia"/>
      </w:r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E53FBE"/>
    <w:multiLevelType w:val="multilevel"/>
    <w:tmpl w:val="03C6100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7972349">
    <w:abstractNumId w:val="9"/>
  </w:num>
  <w:num w:numId="2" w16cid:durableId="2106729729">
    <w:abstractNumId w:val="11"/>
  </w:num>
  <w:num w:numId="3" w16cid:durableId="1493259466">
    <w:abstractNumId w:val="8"/>
  </w:num>
  <w:num w:numId="4" w16cid:durableId="377513134">
    <w:abstractNumId w:val="10"/>
  </w:num>
  <w:num w:numId="5" w16cid:durableId="1606688978">
    <w:abstractNumId w:val="15"/>
  </w:num>
  <w:num w:numId="6" w16cid:durableId="1254359846">
    <w:abstractNumId w:val="6"/>
  </w:num>
  <w:num w:numId="7" w16cid:durableId="1788498310">
    <w:abstractNumId w:val="15"/>
  </w:num>
  <w:num w:numId="8" w16cid:durableId="8289831">
    <w:abstractNumId w:val="6"/>
  </w:num>
  <w:num w:numId="9" w16cid:durableId="338625575">
    <w:abstractNumId w:val="15"/>
  </w:num>
  <w:num w:numId="10" w16cid:durableId="252012691">
    <w:abstractNumId w:val="6"/>
  </w:num>
  <w:num w:numId="11" w16cid:durableId="10164240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53508308">
    <w:abstractNumId w:val="18"/>
  </w:num>
  <w:num w:numId="13" w16cid:durableId="1749958835">
    <w:abstractNumId w:val="23"/>
  </w:num>
  <w:num w:numId="14" w16cid:durableId="430660303">
    <w:abstractNumId w:val="15"/>
  </w:num>
  <w:num w:numId="15" w16cid:durableId="1090736571">
    <w:abstractNumId w:val="6"/>
  </w:num>
  <w:num w:numId="16" w16cid:durableId="1514805184">
    <w:abstractNumId w:val="5"/>
  </w:num>
  <w:num w:numId="17" w16cid:durableId="1464421850">
    <w:abstractNumId w:val="13"/>
  </w:num>
  <w:num w:numId="18" w16cid:durableId="1149127149">
    <w:abstractNumId w:val="13"/>
  </w:num>
  <w:num w:numId="19" w16cid:durableId="1078475554">
    <w:abstractNumId w:val="13"/>
  </w:num>
  <w:num w:numId="20" w16cid:durableId="598870980">
    <w:abstractNumId w:val="12"/>
  </w:num>
  <w:num w:numId="21" w16cid:durableId="650327179">
    <w:abstractNumId w:val="7"/>
  </w:num>
  <w:num w:numId="22" w16cid:durableId="744182661">
    <w:abstractNumId w:val="7"/>
  </w:num>
  <w:num w:numId="23" w16cid:durableId="2042244089">
    <w:abstractNumId w:val="7"/>
  </w:num>
  <w:num w:numId="24" w16cid:durableId="430010376">
    <w:abstractNumId w:val="7"/>
  </w:num>
  <w:num w:numId="25" w16cid:durableId="118888357">
    <w:abstractNumId w:val="1"/>
  </w:num>
  <w:num w:numId="26" w16cid:durableId="1294747435">
    <w:abstractNumId w:val="7"/>
  </w:num>
  <w:num w:numId="27" w16cid:durableId="1720781799">
    <w:abstractNumId w:val="4"/>
  </w:num>
  <w:num w:numId="28" w16cid:durableId="1507091122">
    <w:abstractNumId w:val="20"/>
  </w:num>
  <w:num w:numId="29" w16cid:durableId="1104567834">
    <w:abstractNumId w:val="20"/>
  </w:num>
  <w:num w:numId="30" w16cid:durableId="1203708968">
    <w:abstractNumId w:val="16"/>
  </w:num>
  <w:num w:numId="31" w16cid:durableId="1685352744">
    <w:abstractNumId w:val="2"/>
  </w:num>
  <w:num w:numId="32" w16cid:durableId="1806971924">
    <w:abstractNumId w:val="24"/>
  </w:num>
  <w:num w:numId="33" w16cid:durableId="1219393154">
    <w:abstractNumId w:val="3"/>
  </w:num>
  <w:num w:numId="34" w16cid:durableId="1722437371">
    <w:abstractNumId w:val="20"/>
  </w:num>
  <w:num w:numId="35" w16cid:durableId="604314211">
    <w:abstractNumId w:val="21"/>
  </w:num>
  <w:num w:numId="36" w16cid:durableId="759760947">
    <w:abstractNumId w:val="0"/>
  </w:num>
  <w:num w:numId="37" w16cid:durableId="1173184769">
    <w:abstractNumId w:val="22"/>
  </w:num>
  <w:num w:numId="38" w16cid:durableId="1096904203">
    <w:abstractNumId w:val="14"/>
  </w:num>
  <w:num w:numId="39" w16cid:durableId="2139688205">
    <w:abstractNumId w:val="19"/>
  </w:num>
  <w:num w:numId="40" w16cid:durableId="17296484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BD"/>
    <w:rsid w:val="00005B14"/>
    <w:rsid w:val="00015EAC"/>
    <w:rsid w:val="000315D6"/>
    <w:rsid w:val="00040CD1"/>
    <w:rsid w:val="00057A40"/>
    <w:rsid w:val="00060656"/>
    <w:rsid w:val="00062644"/>
    <w:rsid w:val="00073F38"/>
    <w:rsid w:val="000811C8"/>
    <w:rsid w:val="000921E8"/>
    <w:rsid w:val="000A6A51"/>
    <w:rsid w:val="000B3351"/>
    <w:rsid w:val="000C7EE7"/>
    <w:rsid w:val="000E0787"/>
    <w:rsid w:val="000F2ABA"/>
    <w:rsid w:val="000F2C85"/>
    <w:rsid w:val="00112D49"/>
    <w:rsid w:val="001251A6"/>
    <w:rsid w:val="00130D6E"/>
    <w:rsid w:val="00137179"/>
    <w:rsid w:val="00146BCD"/>
    <w:rsid w:val="0014708D"/>
    <w:rsid w:val="00150DBD"/>
    <w:rsid w:val="00171043"/>
    <w:rsid w:val="001C1236"/>
    <w:rsid w:val="001C1430"/>
    <w:rsid w:val="001D296E"/>
    <w:rsid w:val="001E2AEB"/>
    <w:rsid w:val="001E55CA"/>
    <w:rsid w:val="001E6B90"/>
    <w:rsid w:val="001F295D"/>
    <w:rsid w:val="001F4617"/>
    <w:rsid w:val="0020604E"/>
    <w:rsid w:val="00227D62"/>
    <w:rsid w:val="00255DC3"/>
    <w:rsid w:val="00273CEC"/>
    <w:rsid w:val="0028143A"/>
    <w:rsid w:val="0028429A"/>
    <w:rsid w:val="0029463C"/>
    <w:rsid w:val="002A4850"/>
    <w:rsid w:val="002A670A"/>
    <w:rsid w:val="002B5AC7"/>
    <w:rsid w:val="002C2B94"/>
    <w:rsid w:val="002D4BA7"/>
    <w:rsid w:val="002E608C"/>
    <w:rsid w:val="002F6319"/>
    <w:rsid w:val="002F7353"/>
    <w:rsid w:val="00316349"/>
    <w:rsid w:val="00322BE8"/>
    <w:rsid w:val="0032493C"/>
    <w:rsid w:val="00326141"/>
    <w:rsid w:val="00326BC7"/>
    <w:rsid w:val="00331BF6"/>
    <w:rsid w:val="00342D84"/>
    <w:rsid w:val="003504D8"/>
    <w:rsid w:val="0035639F"/>
    <w:rsid w:val="003935B3"/>
    <w:rsid w:val="003A11E6"/>
    <w:rsid w:val="003A4C09"/>
    <w:rsid w:val="003C7674"/>
    <w:rsid w:val="00401D30"/>
    <w:rsid w:val="00405E76"/>
    <w:rsid w:val="00416137"/>
    <w:rsid w:val="004217B5"/>
    <w:rsid w:val="00421BCA"/>
    <w:rsid w:val="004249D4"/>
    <w:rsid w:val="0043418D"/>
    <w:rsid w:val="00436770"/>
    <w:rsid w:val="00441CBD"/>
    <w:rsid w:val="00492A6F"/>
    <w:rsid w:val="004A3074"/>
    <w:rsid w:val="004C7D14"/>
    <w:rsid w:val="004D185E"/>
    <w:rsid w:val="004D5279"/>
    <w:rsid w:val="004E43B2"/>
    <w:rsid w:val="00502A5D"/>
    <w:rsid w:val="00512B62"/>
    <w:rsid w:val="00534ACB"/>
    <w:rsid w:val="0054654C"/>
    <w:rsid w:val="00550796"/>
    <w:rsid w:val="00551D3E"/>
    <w:rsid w:val="0055369D"/>
    <w:rsid w:val="00565269"/>
    <w:rsid w:val="00576B2E"/>
    <w:rsid w:val="005817E6"/>
    <w:rsid w:val="00585F6C"/>
    <w:rsid w:val="005A49A5"/>
    <w:rsid w:val="005B1A90"/>
    <w:rsid w:val="005B346F"/>
    <w:rsid w:val="005E2A08"/>
    <w:rsid w:val="005F760C"/>
    <w:rsid w:val="00601DF2"/>
    <w:rsid w:val="00604DB2"/>
    <w:rsid w:val="00610B82"/>
    <w:rsid w:val="00613EFF"/>
    <w:rsid w:val="0062579E"/>
    <w:rsid w:val="00640933"/>
    <w:rsid w:val="00641261"/>
    <w:rsid w:val="00656BCC"/>
    <w:rsid w:val="00661550"/>
    <w:rsid w:val="00665D45"/>
    <w:rsid w:val="006734AF"/>
    <w:rsid w:val="00677A03"/>
    <w:rsid w:val="00682B31"/>
    <w:rsid w:val="00683584"/>
    <w:rsid w:val="00692393"/>
    <w:rsid w:val="006950D0"/>
    <w:rsid w:val="006A0E0F"/>
    <w:rsid w:val="006B0924"/>
    <w:rsid w:val="006B1ECC"/>
    <w:rsid w:val="006C6938"/>
    <w:rsid w:val="006D4267"/>
    <w:rsid w:val="00721E71"/>
    <w:rsid w:val="0074176F"/>
    <w:rsid w:val="007439C0"/>
    <w:rsid w:val="00772450"/>
    <w:rsid w:val="007744F9"/>
    <w:rsid w:val="007A2A63"/>
    <w:rsid w:val="007B39B7"/>
    <w:rsid w:val="007E4286"/>
    <w:rsid w:val="007F04AF"/>
    <w:rsid w:val="007F7A48"/>
    <w:rsid w:val="00807005"/>
    <w:rsid w:val="00820B03"/>
    <w:rsid w:val="00820E66"/>
    <w:rsid w:val="00836788"/>
    <w:rsid w:val="0084286C"/>
    <w:rsid w:val="008617EC"/>
    <w:rsid w:val="0086607F"/>
    <w:rsid w:val="00870AFC"/>
    <w:rsid w:val="00874FCC"/>
    <w:rsid w:val="00876E43"/>
    <w:rsid w:val="00896776"/>
    <w:rsid w:val="008A3DA5"/>
    <w:rsid w:val="008C1831"/>
    <w:rsid w:val="008C7574"/>
    <w:rsid w:val="008D2BF7"/>
    <w:rsid w:val="00901B13"/>
    <w:rsid w:val="00905263"/>
    <w:rsid w:val="0091798A"/>
    <w:rsid w:val="009200BD"/>
    <w:rsid w:val="00937E9F"/>
    <w:rsid w:val="0094614B"/>
    <w:rsid w:val="00956D41"/>
    <w:rsid w:val="00957290"/>
    <w:rsid w:val="009574BF"/>
    <w:rsid w:val="009621D6"/>
    <w:rsid w:val="00967875"/>
    <w:rsid w:val="00976312"/>
    <w:rsid w:val="009C157E"/>
    <w:rsid w:val="009C1A56"/>
    <w:rsid w:val="009D291E"/>
    <w:rsid w:val="009E4CEE"/>
    <w:rsid w:val="009F090C"/>
    <w:rsid w:val="009F5DC2"/>
    <w:rsid w:val="009F70E6"/>
    <w:rsid w:val="00A06009"/>
    <w:rsid w:val="00A26224"/>
    <w:rsid w:val="00A46226"/>
    <w:rsid w:val="00A5749F"/>
    <w:rsid w:val="00A97B22"/>
    <w:rsid w:val="00AA1D12"/>
    <w:rsid w:val="00AA6002"/>
    <w:rsid w:val="00AD7296"/>
    <w:rsid w:val="00AE61B9"/>
    <w:rsid w:val="00B17053"/>
    <w:rsid w:val="00B17B1E"/>
    <w:rsid w:val="00B33AF8"/>
    <w:rsid w:val="00B34725"/>
    <w:rsid w:val="00B448BA"/>
    <w:rsid w:val="00B51A50"/>
    <w:rsid w:val="00B52500"/>
    <w:rsid w:val="00B52B6B"/>
    <w:rsid w:val="00B57A0F"/>
    <w:rsid w:val="00B77CA4"/>
    <w:rsid w:val="00B83592"/>
    <w:rsid w:val="00B86B0C"/>
    <w:rsid w:val="00B97BE0"/>
    <w:rsid w:val="00BA32AB"/>
    <w:rsid w:val="00BB0967"/>
    <w:rsid w:val="00BC1763"/>
    <w:rsid w:val="00BC392C"/>
    <w:rsid w:val="00BC5688"/>
    <w:rsid w:val="00BE1E70"/>
    <w:rsid w:val="00BF589D"/>
    <w:rsid w:val="00C04AD4"/>
    <w:rsid w:val="00C06B86"/>
    <w:rsid w:val="00C14AC6"/>
    <w:rsid w:val="00C20562"/>
    <w:rsid w:val="00C23215"/>
    <w:rsid w:val="00C30794"/>
    <w:rsid w:val="00C44917"/>
    <w:rsid w:val="00C45EB5"/>
    <w:rsid w:val="00C52C3A"/>
    <w:rsid w:val="00C65E6B"/>
    <w:rsid w:val="00C91DB9"/>
    <w:rsid w:val="00CC15E2"/>
    <w:rsid w:val="00CE2121"/>
    <w:rsid w:val="00CE769D"/>
    <w:rsid w:val="00CF40D9"/>
    <w:rsid w:val="00CF4796"/>
    <w:rsid w:val="00D07B17"/>
    <w:rsid w:val="00D1254C"/>
    <w:rsid w:val="00D27B93"/>
    <w:rsid w:val="00DA64D7"/>
    <w:rsid w:val="00DA723B"/>
    <w:rsid w:val="00DC698F"/>
    <w:rsid w:val="00DD3B93"/>
    <w:rsid w:val="00DD5673"/>
    <w:rsid w:val="00DE5A56"/>
    <w:rsid w:val="00DF4E40"/>
    <w:rsid w:val="00E40786"/>
    <w:rsid w:val="00E429AD"/>
    <w:rsid w:val="00E76741"/>
    <w:rsid w:val="00EB17A0"/>
    <w:rsid w:val="00EB23F2"/>
    <w:rsid w:val="00EB31F6"/>
    <w:rsid w:val="00EC5ECD"/>
    <w:rsid w:val="00ED007F"/>
    <w:rsid w:val="00EE0159"/>
    <w:rsid w:val="00EE7469"/>
    <w:rsid w:val="00EF2806"/>
    <w:rsid w:val="00EF4908"/>
    <w:rsid w:val="00F244B5"/>
    <w:rsid w:val="00F259BE"/>
    <w:rsid w:val="00F33DCD"/>
    <w:rsid w:val="00F3525F"/>
    <w:rsid w:val="00F40804"/>
    <w:rsid w:val="00F425B0"/>
    <w:rsid w:val="00F47F2A"/>
    <w:rsid w:val="00F62328"/>
    <w:rsid w:val="00F72A49"/>
    <w:rsid w:val="00F74FE8"/>
    <w:rsid w:val="00F754D1"/>
    <w:rsid w:val="00F82E2B"/>
    <w:rsid w:val="00F87FB1"/>
    <w:rsid w:val="00FA108A"/>
    <w:rsid w:val="00FA5188"/>
    <w:rsid w:val="00FB12B8"/>
    <w:rsid w:val="00FB559B"/>
    <w:rsid w:val="00FE2360"/>
    <w:rsid w:val="00FE3E55"/>
    <w:rsid w:val="00FE45D2"/>
    <w:rsid w:val="00FE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0145D7"/>
  <w15:chartTrackingRefBased/>
  <w15:docId w15:val="{0B8BA1E8-CE87-49AE-BD70-C16E037D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12"/>
    <w:pPr>
      <w:suppressAutoHyphens/>
      <w:adjustRightInd w:val="0"/>
      <w:snapToGrid w:val="0"/>
      <w:spacing w:after="120" w:line="228" w:lineRule="auto"/>
      <w:ind w:right="168"/>
      <w:jc w:val="both"/>
    </w:pPr>
    <w:rPr>
      <w:rFonts w:ascii="Palatino Linotype" w:eastAsia="Times New Roman" w:hAnsi="Palatino Linotype"/>
      <w:snapToGrid w:val="0"/>
      <w:color w:val="000000"/>
      <w:sz w:val="24"/>
      <w:szCs w:val="24"/>
      <w:lang w:eastAsia="de-DE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6312"/>
    <w:pPr>
      <w:numPr>
        <w:numId w:val="28"/>
      </w:numPr>
      <w:spacing w:before="120" w:after="60"/>
      <w:jc w:val="left"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D2BF7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A11E6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6312"/>
    <w:rPr>
      <w:rFonts w:ascii="Palatino Linotype" w:eastAsia="Times New Roman" w:hAnsi="Palatino Linotype"/>
      <w:b/>
      <w:snapToGrid w:val="0"/>
      <w:color w:val="000000"/>
      <w:sz w:val="24"/>
      <w:szCs w:val="24"/>
      <w:lang w:val="es-ES_tradnl" w:eastAsia="de-DE" w:bidi="en-US"/>
    </w:rPr>
  </w:style>
  <w:style w:type="paragraph" w:customStyle="1" w:styleId="TtuloInforme">
    <w:name w:val="Título_Informe"/>
    <w:next w:val="Normal"/>
    <w:qFormat/>
    <w:rsid w:val="00130D6E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val="en-US" w:eastAsia="de-DE" w:bidi="en-US"/>
    </w:rPr>
  </w:style>
  <w:style w:type="paragraph" w:customStyle="1" w:styleId="autores">
    <w:name w:val="autores"/>
    <w:next w:val="Normal"/>
    <w:qFormat/>
    <w:rsid w:val="00130D6E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val="en-US" w:eastAsia="de-DE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A64D7"/>
    <w:rPr>
      <w:rFonts w:ascii="Palatino Linotype" w:eastAsia="Times New Roman" w:hAnsi="Palatino Linotype"/>
      <w:b/>
      <w:snapToGrid w:val="0"/>
      <w:color w:val="000000"/>
      <w:szCs w:val="22"/>
      <w:lang w:val="en-US" w:eastAsia="de-DE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A11E6"/>
    <w:rPr>
      <w:rFonts w:ascii="Palatino Linotype" w:eastAsia="Times New Roman" w:hAnsi="Palatino Linotype"/>
      <w:b/>
      <w:snapToGrid w:val="0"/>
      <w:color w:val="000000"/>
      <w:szCs w:val="22"/>
      <w:lang w:val="en-US" w:eastAsia="zh-CN" w:bidi="en-US"/>
    </w:rPr>
  </w:style>
  <w:style w:type="paragraph" w:customStyle="1" w:styleId="Resumen">
    <w:name w:val="Resumen"/>
    <w:next w:val="Normal"/>
    <w:qFormat/>
    <w:rsid w:val="000B3351"/>
    <w:pPr>
      <w:suppressAutoHyphens/>
      <w:adjustRightInd w:val="0"/>
      <w:snapToGrid w:val="0"/>
      <w:spacing w:before="240" w:line="260" w:lineRule="atLeast"/>
      <w:jc w:val="both"/>
    </w:pPr>
    <w:rPr>
      <w:rFonts w:ascii="Palatino Linotype" w:eastAsia="Times New Roman" w:hAnsi="Palatino Linotype"/>
      <w:color w:val="000000"/>
      <w:sz w:val="18"/>
      <w:szCs w:val="18"/>
      <w:lang w:val="en-US" w:eastAsia="de-DE" w:bidi="en-US"/>
    </w:rPr>
  </w:style>
  <w:style w:type="paragraph" w:customStyle="1" w:styleId="line">
    <w:name w:val="line"/>
    <w:qFormat/>
    <w:rsid w:val="00130D6E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val="en-US" w:eastAsia="de-DE" w:bidi="en-US"/>
    </w:rPr>
  </w:style>
  <w:style w:type="table" w:customStyle="1" w:styleId="Mdeck5tablebodythreelines">
    <w:name w:val="M_deck_5_table_body_three_lines"/>
    <w:basedOn w:val="Tablanormal"/>
    <w:uiPriority w:val="99"/>
    <w:rsid w:val="003A4C09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">
    <w:name w:val="Table Grid"/>
    <w:basedOn w:val="Tablanormal"/>
    <w:uiPriority w:val="59"/>
    <w:rsid w:val="00130D6E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130D6E"/>
    <w:pPr>
      <w:tabs>
        <w:tab w:val="center" w:pos="4153"/>
        <w:tab w:val="right" w:pos="8306"/>
      </w:tabs>
      <w:spacing w:line="240" w:lineRule="atLeast"/>
    </w:pPr>
    <w:rPr>
      <w:szCs w:val="18"/>
    </w:rPr>
  </w:style>
  <w:style w:type="character" w:customStyle="1" w:styleId="PiedepginaCar">
    <w:name w:val="Pie de página Car"/>
    <w:link w:val="Piedepgina"/>
    <w:uiPriority w:val="99"/>
    <w:rsid w:val="00130D6E"/>
    <w:rPr>
      <w:rFonts w:ascii="Palatino Linotype" w:hAnsi="Palatino Linotype"/>
      <w:noProof/>
      <w:color w:val="000000"/>
      <w:szCs w:val="18"/>
    </w:rPr>
  </w:style>
  <w:style w:type="paragraph" w:styleId="Encabezado">
    <w:name w:val="header"/>
    <w:basedOn w:val="Normal"/>
    <w:link w:val="EncabezadoCar"/>
    <w:uiPriority w:val="99"/>
    <w:rsid w:val="00130D6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Cs w:val="18"/>
    </w:rPr>
  </w:style>
  <w:style w:type="character" w:customStyle="1" w:styleId="EncabezadoCar">
    <w:name w:val="Encabezado Car"/>
    <w:link w:val="Encabezado"/>
    <w:uiPriority w:val="99"/>
    <w:rsid w:val="00130D6E"/>
    <w:rPr>
      <w:rFonts w:ascii="Palatino Linotype" w:hAnsi="Palatino Linotype"/>
      <w:noProof/>
      <w:color w:val="000000"/>
      <w:szCs w:val="18"/>
    </w:rPr>
  </w:style>
  <w:style w:type="paragraph" w:customStyle="1" w:styleId="bullet">
    <w:name w:val="bullet"/>
    <w:qFormat/>
    <w:rsid w:val="00130D6E"/>
    <w:pPr>
      <w:numPr>
        <w:numId w:val="15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val="en-US" w:eastAsia="de-DE" w:bidi="en-US"/>
    </w:rPr>
  </w:style>
  <w:style w:type="paragraph" w:customStyle="1" w:styleId="equation">
    <w:name w:val="equation"/>
    <w:qFormat/>
    <w:rsid w:val="00130D6E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val="en-US" w:eastAsia="de-DE" w:bidi="en-US"/>
    </w:rPr>
  </w:style>
  <w:style w:type="paragraph" w:customStyle="1" w:styleId="equationnumber">
    <w:name w:val="equation_number"/>
    <w:qFormat/>
    <w:rsid w:val="00130D6E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val="en-US" w:eastAsia="de-DE" w:bidi="en-US"/>
    </w:rPr>
  </w:style>
  <w:style w:type="paragraph" w:customStyle="1" w:styleId="tablacaption">
    <w:name w:val="tabla_caption"/>
    <w:qFormat/>
    <w:rsid w:val="00956D41"/>
    <w:pPr>
      <w:adjustRightInd w:val="0"/>
      <w:snapToGrid w:val="0"/>
      <w:spacing w:before="240" w:after="120" w:line="228" w:lineRule="auto"/>
      <w:jc w:val="center"/>
    </w:pPr>
    <w:rPr>
      <w:rFonts w:ascii="Palatino Linotype" w:eastAsia="Times New Roman" w:hAnsi="Palatino Linotype" w:cs="Cordia New"/>
      <w:color w:val="000000"/>
      <w:sz w:val="18"/>
      <w:szCs w:val="22"/>
      <w:lang w:val="en-US" w:eastAsia="de-DE" w:bidi="en-US"/>
    </w:rPr>
  </w:style>
  <w:style w:type="paragraph" w:customStyle="1" w:styleId="tablebody">
    <w:name w:val="table_body"/>
    <w:qFormat/>
    <w:rsid w:val="00956D41"/>
    <w:pPr>
      <w:adjustRightInd w:val="0"/>
      <w:snapToGrid w:val="0"/>
      <w:jc w:val="center"/>
    </w:pPr>
    <w:rPr>
      <w:rFonts w:ascii="Palatino Linotype" w:eastAsia="Times New Roman" w:hAnsi="Palatino Linotype"/>
      <w:snapToGrid w:val="0"/>
      <w:color w:val="000000"/>
      <w:lang w:val="en-US" w:eastAsia="de-DE" w:bidi="en-US"/>
    </w:rPr>
  </w:style>
  <w:style w:type="paragraph" w:customStyle="1" w:styleId="tablefooter">
    <w:name w:val="table_footer"/>
    <w:next w:val="Normal"/>
    <w:qFormat/>
    <w:rsid w:val="00956D41"/>
    <w:pPr>
      <w:adjustRightInd w:val="0"/>
      <w:snapToGrid w:val="0"/>
      <w:spacing w:line="228" w:lineRule="auto"/>
      <w:jc w:val="center"/>
    </w:pPr>
    <w:rPr>
      <w:rFonts w:ascii="Palatino Linotype" w:eastAsia="Times New Roman" w:hAnsi="Palatino Linotype" w:cs="Cordia New"/>
      <w:color w:val="000000"/>
      <w:sz w:val="18"/>
      <w:szCs w:val="22"/>
      <w:lang w:val="en-US" w:eastAsia="de-DE" w:bidi="en-US"/>
    </w:rPr>
  </w:style>
  <w:style w:type="paragraph" w:customStyle="1" w:styleId="figurecaption">
    <w:name w:val="figure_caption"/>
    <w:qFormat/>
    <w:rsid w:val="00956D41"/>
    <w:pPr>
      <w:adjustRightInd w:val="0"/>
      <w:snapToGrid w:val="0"/>
      <w:spacing w:before="120" w:after="240" w:line="228" w:lineRule="auto"/>
      <w:jc w:val="center"/>
    </w:pPr>
    <w:rPr>
      <w:rFonts w:ascii="Palatino Linotype" w:eastAsia="Times New Roman" w:hAnsi="Palatino Linotype"/>
      <w:color w:val="000000"/>
      <w:sz w:val="18"/>
      <w:lang w:val="en-US" w:eastAsia="de-DE" w:bidi="en-US"/>
    </w:rPr>
  </w:style>
  <w:style w:type="paragraph" w:customStyle="1" w:styleId="figure">
    <w:name w:val="figure"/>
    <w:qFormat/>
    <w:rsid w:val="00130D6E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val="en-US" w:eastAsia="de-DE" w:bidi="en-US"/>
    </w:rPr>
  </w:style>
  <w:style w:type="paragraph" w:styleId="Prrafodelista">
    <w:name w:val="List Paragraph"/>
    <w:basedOn w:val="Normal"/>
    <w:uiPriority w:val="34"/>
    <w:qFormat/>
    <w:rsid w:val="00DA64D7"/>
    <w:pPr>
      <w:ind w:left="720"/>
      <w:contextualSpacing/>
    </w:pPr>
  </w:style>
  <w:style w:type="paragraph" w:customStyle="1" w:styleId="References">
    <w:name w:val="References"/>
    <w:qFormat/>
    <w:rsid w:val="00976312"/>
    <w:pPr>
      <w:adjustRightInd w:val="0"/>
      <w:snapToGrid w:val="0"/>
      <w:spacing w:line="228" w:lineRule="auto"/>
      <w:ind w:right="168"/>
      <w:jc w:val="both"/>
    </w:pPr>
    <w:rPr>
      <w:rFonts w:ascii="Palatino Linotype" w:eastAsia="Times New Roman" w:hAnsi="Palatino Linotype"/>
      <w:color w:val="000000"/>
      <w:lang w:val="en-US" w:eastAsia="de-DE" w:bidi="en-US"/>
    </w:rPr>
  </w:style>
  <w:style w:type="paragraph" w:styleId="Textodeglobo">
    <w:name w:val="Balloon Text"/>
    <w:basedOn w:val="Normal"/>
    <w:link w:val="TextodegloboCar"/>
    <w:uiPriority w:val="99"/>
    <w:rsid w:val="00130D6E"/>
    <w:rPr>
      <w:rFonts w:cs="Tahoma"/>
      <w:szCs w:val="18"/>
    </w:rPr>
  </w:style>
  <w:style w:type="character" w:customStyle="1" w:styleId="TextodegloboCar">
    <w:name w:val="Texto de globo Car"/>
    <w:link w:val="Textodeglobo"/>
    <w:uiPriority w:val="99"/>
    <w:rsid w:val="00130D6E"/>
    <w:rPr>
      <w:rFonts w:ascii="Palatino Linotype" w:hAnsi="Palatino Linotype" w:cs="Tahoma"/>
      <w:noProof/>
      <w:color w:val="000000"/>
      <w:szCs w:val="18"/>
    </w:rPr>
  </w:style>
  <w:style w:type="character" w:styleId="Nmerodelnea">
    <w:name w:val="line number"/>
    <w:uiPriority w:val="99"/>
    <w:rsid w:val="00683584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anormal"/>
    <w:uiPriority w:val="99"/>
    <w:rsid w:val="00130D6E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ipervnculo">
    <w:name w:val="Hyperlink"/>
    <w:uiPriority w:val="99"/>
    <w:rsid w:val="00130D6E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F47F2A"/>
    <w:rPr>
      <w:color w:val="605E5C"/>
      <w:shd w:val="clear" w:color="auto" w:fill="E1DFDD"/>
    </w:rPr>
  </w:style>
  <w:style w:type="table" w:styleId="Tablanormal4">
    <w:name w:val="Plain Table 4"/>
    <w:basedOn w:val="Tablanormal"/>
    <w:uiPriority w:val="44"/>
    <w:rsid w:val="00DD3B9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onetablecaption">
    <w:name w:val="one_table_caption"/>
    <w:qFormat/>
    <w:rsid w:val="00130D6E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val="en-US" w:eastAsia="zh-CN" w:bidi="en-US"/>
    </w:rPr>
  </w:style>
  <w:style w:type="paragraph" w:customStyle="1" w:styleId="onefigurecaption">
    <w:name w:val="one_figure_caption"/>
    <w:qFormat/>
    <w:rsid w:val="00130D6E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val="en-US" w:eastAsia="zh-CN" w:bidi="en-US"/>
    </w:rPr>
  </w:style>
  <w:style w:type="paragraph" w:customStyle="1" w:styleId="Piedepgina1">
    <w:name w:val="Pie de página1"/>
    <w:qFormat/>
    <w:rsid w:val="00130D6E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val="en-US" w:eastAsia="de-DE"/>
    </w:rPr>
  </w:style>
  <w:style w:type="paragraph" w:customStyle="1" w:styleId="footerfirstpage">
    <w:name w:val="footer_firstpage"/>
    <w:qFormat/>
    <w:rsid w:val="00130D6E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val="en-US" w:eastAsia="de-DE"/>
    </w:rPr>
  </w:style>
  <w:style w:type="paragraph" w:customStyle="1" w:styleId="Encabezado1">
    <w:name w:val="Encabezado1"/>
    <w:qFormat/>
    <w:rsid w:val="00130D6E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val="en-US" w:eastAsia="de-DE"/>
    </w:rPr>
  </w:style>
  <w:style w:type="paragraph" w:customStyle="1" w:styleId="headercitation">
    <w:name w:val="header_citation"/>
    <w:rsid w:val="00130D6E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val="en-US" w:eastAsia="de-DE" w:bidi="en-US"/>
    </w:rPr>
  </w:style>
  <w:style w:type="table" w:customStyle="1" w:styleId="MDPITable">
    <w:name w:val="MDPI_Table"/>
    <w:basedOn w:val="Tablanormal"/>
    <w:uiPriority w:val="99"/>
    <w:rsid w:val="00130D6E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character" w:customStyle="1" w:styleId="apple-converted-space">
    <w:name w:val="apple-converted-space"/>
    <w:rsid w:val="00130D6E"/>
  </w:style>
  <w:style w:type="paragraph" w:styleId="Bibliografa">
    <w:name w:val="Bibliography"/>
    <w:basedOn w:val="Normal"/>
    <w:next w:val="Normal"/>
    <w:uiPriority w:val="37"/>
    <w:semiHidden/>
    <w:unhideWhenUsed/>
    <w:rsid w:val="00130D6E"/>
  </w:style>
  <w:style w:type="paragraph" w:styleId="Textoindependiente">
    <w:name w:val="Body Text"/>
    <w:link w:val="TextoindependienteCar"/>
    <w:rsid w:val="00130D6E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val="en-US" w:eastAsia="de-DE"/>
    </w:rPr>
  </w:style>
  <w:style w:type="character" w:customStyle="1" w:styleId="TextoindependienteCar">
    <w:name w:val="Texto independiente Car"/>
    <w:link w:val="Textoindependiente"/>
    <w:rsid w:val="00130D6E"/>
    <w:rPr>
      <w:rFonts w:ascii="Palatino Linotype" w:hAnsi="Palatino Linotype"/>
      <w:color w:val="000000"/>
      <w:sz w:val="24"/>
      <w:lang w:eastAsia="de-DE"/>
    </w:rPr>
  </w:style>
  <w:style w:type="character" w:styleId="Refdecomentario">
    <w:name w:val="annotation reference"/>
    <w:rsid w:val="00130D6E"/>
    <w:rPr>
      <w:sz w:val="21"/>
      <w:szCs w:val="21"/>
    </w:rPr>
  </w:style>
  <w:style w:type="paragraph" w:styleId="Textocomentario">
    <w:name w:val="annotation text"/>
    <w:basedOn w:val="Normal"/>
    <w:link w:val="TextocomentarioCar"/>
    <w:rsid w:val="00130D6E"/>
  </w:style>
  <w:style w:type="character" w:customStyle="1" w:styleId="TextocomentarioCar">
    <w:name w:val="Texto comentario Car"/>
    <w:link w:val="Textocomentario"/>
    <w:rsid w:val="00130D6E"/>
    <w:rPr>
      <w:rFonts w:ascii="Palatino Linotype" w:hAnsi="Palatino Linotype"/>
      <w:noProof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30D6E"/>
    <w:rPr>
      <w:b/>
      <w:bCs/>
    </w:rPr>
  </w:style>
  <w:style w:type="character" w:customStyle="1" w:styleId="AsuntodelcomentarioCar">
    <w:name w:val="Asunto del comentario Car"/>
    <w:link w:val="Asuntodelcomentario"/>
    <w:rsid w:val="00130D6E"/>
    <w:rPr>
      <w:rFonts w:ascii="Palatino Linotype" w:hAnsi="Palatino Linotype"/>
      <w:b/>
      <w:bCs/>
      <w:noProof/>
      <w:color w:val="000000"/>
    </w:rPr>
  </w:style>
  <w:style w:type="character" w:styleId="Refdenotaalfinal">
    <w:name w:val="endnote reference"/>
    <w:rsid w:val="00130D6E"/>
    <w:rPr>
      <w:vertAlign w:val="superscript"/>
    </w:rPr>
  </w:style>
  <w:style w:type="paragraph" w:styleId="Textonotaalfinal">
    <w:name w:val="endnote text"/>
    <w:basedOn w:val="Normal"/>
    <w:link w:val="TextonotaalfinalCar"/>
    <w:semiHidden/>
    <w:unhideWhenUsed/>
    <w:rsid w:val="00130D6E"/>
    <w:pPr>
      <w:spacing w:line="240" w:lineRule="auto"/>
    </w:pPr>
  </w:style>
  <w:style w:type="character" w:customStyle="1" w:styleId="TextonotaalfinalCar">
    <w:name w:val="Texto nota al final Car"/>
    <w:link w:val="Textonotaalfinal"/>
    <w:semiHidden/>
    <w:rsid w:val="00130D6E"/>
    <w:rPr>
      <w:rFonts w:ascii="Palatino Linotype" w:hAnsi="Palatino Linotype"/>
      <w:noProof/>
      <w:color w:val="000000"/>
    </w:rPr>
  </w:style>
  <w:style w:type="character" w:styleId="Hipervnculovisitado">
    <w:name w:val="FollowedHyperlink"/>
    <w:rsid w:val="00130D6E"/>
    <w:rPr>
      <w:color w:val="954F72"/>
      <w:u w:val="single"/>
    </w:rPr>
  </w:style>
  <w:style w:type="paragraph" w:styleId="Textonotapie">
    <w:name w:val="footnote text"/>
    <w:basedOn w:val="Normal"/>
    <w:link w:val="TextonotapieCar"/>
    <w:semiHidden/>
    <w:unhideWhenUsed/>
    <w:rsid w:val="00130D6E"/>
    <w:pPr>
      <w:spacing w:line="240" w:lineRule="auto"/>
    </w:pPr>
  </w:style>
  <w:style w:type="character" w:customStyle="1" w:styleId="TextonotapieCar">
    <w:name w:val="Texto nota pie Car"/>
    <w:link w:val="Textonotapie"/>
    <w:semiHidden/>
    <w:rsid w:val="00130D6E"/>
    <w:rPr>
      <w:rFonts w:ascii="Palatino Linotype" w:hAnsi="Palatino Linotype"/>
      <w:noProof/>
      <w:color w:val="000000"/>
    </w:rPr>
  </w:style>
  <w:style w:type="paragraph" w:styleId="NormalWeb">
    <w:name w:val="Normal (Web)"/>
    <w:basedOn w:val="Normal"/>
    <w:uiPriority w:val="99"/>
    <w:rsid w:val="00130D6E"/>
  </w:style>
  <w:style w:type="paragraph" w:styleId="Descripcin">
    <w:name w:val="caption"/>
    <w:basedOn w:val="tablacaption"/>
    <w:next w:val="Normal"/>
    <w:uiPriority w:val="35"/>
    <w:unhideWhenUsed/>
    <w:qFormat/>
    <w:rsid w:val="00A97B22"/>
    <w:rPr>
      <w:bCs/>
    </w:rPr>
  </w:style>
  <w:style w:type="character" w:styleId="Nmerodepgina">
    <w:name w:val="page number"/>
    <w:rsid w:val="00130D6E"/>
  </w:style>
  <w:style w:type="character" w:styleId="Textodelmarcadordeposicin">
    <w:name w:val="Placeholder Text"/>
    <w:uiPriority w:val="99"/>
    <w:semiHidden/>
    <w:rsid w:val="00130D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iso-8859-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pe.roblesn@alumnos.uv.c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keepcoding.io/blog/que-es-la-direccion-mac-y-para-que-sirve/#%C2%BFQue_es_la_direccion_MAC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techsearch.watchguard.com/KB?type=Article&amp;SFDCID=kA16S000000SOFySAO&amp;lang=en_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eepcoding.io/blog/que-es-la-direccion-mac-y-para-que-sirve/#%C2%BFPara_que_sirve_la_direccion_MAC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ython-requests-tutorial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maclookup.app/api-v2/document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clookup.app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y\Downloads\plantilla-informe-inf224%20(2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E776A3-A466-4A4C-BF1E-6767019B5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plantilla-informe-inf224 (2)</Template>
  <TotalTime>573</TotalTime>
  <Pages>4</Pages>
  <Words>840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Type of the Paper (Article</vt:lpstr>
      <vt:lpstr>Type of the Paper (Article</vt:lpstr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Willy</dc:creator>
  <cp:keywords/>
  <dc:description/>
  <cp:lastModifiedBy>Felipe Robles</cp:lastModifiedBy>
  <cp:revision>2</cp:revision>
  <cp:lastPrinted>2021-04-07T15:35:00Z</cp:lastPrinted>
  <dcterms:created xsi:type="dcterms:W3CDTF">2024-10-11T00:01:00Z</dcterms:created>
  <dcterms:modified xsi:type="dcterms:W3CDTF">2024-10-11T19:34:00Z</dcterms:modified>
</cp:coreProperties>
</file>